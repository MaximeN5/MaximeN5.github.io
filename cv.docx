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ustomizations.xml" ContentType="application/vnd.ms-word.keyMapCustomization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B5C" w:rsidRPr="002B7077" w:rsidRDefault="00381BC7" w:rsidP="002B7077">
      <w:pPr>
        <w:pStyle w:val="StyleStyleTitre28ptGrasCentrInterlignesimpleGras"/>
        <w:rPr>
          <w:sz w:val="18"/>
          <w:szCs w:val="18"/>
          <w:lang w:val="fr-FR"/>
        </w:rPr>
      </w:pPr>
      <w:r>
        <w:rPr>
          <w:lang w:val="fr-FR"/>
        </w:rPr>
        <w:t>Maxime N</w:t>
      </w:r>
      <w:r w:rsidR="00C65F27">
        <w:rPr>
          <w:lang w:val="fr-FR"/>
        </w:rPr>
        <w:t>ARRAN</w:t>
      </w:r>
      <w:bookmarkStart w:id="0" w:name="_GoBack"/>
      <w:bookmarkEnd w:id="0"/>
    </w:p>
    <w:p w:rsidR="00D13BFA" w:rsidRDefault="00381BC7" w:rsidP="00D13BFA">
      <w:pPr>
        <w:pStyle w:val="Titre1"/>
        <w:spacing w:before="120"/>
        <w:ind w:left="-57"/>
        <w:jc w:val="center"/>
        <w:rPr>
          <w:sz w:val="28"/>
          <w:szCs w:val="28"/>
          <w:lang w:val="fr-FR" w:bidi="en-US"/>
        </w:rPr>
      </w:pPr>
      <w:r>
        <w:rPr>
          <w:sz w:val="28"/>
          <w:szCs w:val="28"/>
          <w:lang w:val="fr-FR" w:bidi="en-US"/>
        </w:rPr>
        <w:t>Developpeur Java/Jee</w:t>
      </w:r>
    </w:p>
    <w:p w:rsidR="00E92403" w:rsidRPr="00E92403" w:rsidRDefault="00E92403" w:rsidP="00E92403">
      <w:pPr>
        <w:rPr>
          <w:lang w:val="fr-FR" w:bidi="en-US"/>
        </w:rPr>
      </w:pPr>
      <w:r>
        <w:rPr>
          <w:lang w:val="fr-FR" w:bidi="en-US"/>
        </w:rPr>
        <w:t xml:space="preserve">Contact mail : </w:t>
      </w:r>
      <w:hyperlink r:id="rId9" w:history="1">
        <w:r w:rsidR="00F46A70" w:rsidRPr="00C32F5E">
          <w:rPr>
            <w:rStyle w:val="Lienhypertexte"/>
            <w:lang w:val="fr-FR" w:bidi="en-US"/>
          </w:rPr>
          <w:t>maxime.narran@gmail.com</w:t>
        </w:r>
      </w:hyperlink>
      <w:r w:rsidR="00F46A70">
        <w:rPr>
          <w:lang w:val="fr-FR" w:bidi="en-US"/>
        </w:rPr>
        <w:t xml:space="preserve">                                                                                             Contact Téléphone : 0660735850</w:t>
      </w:r>
    </w:p>
    <w:p w:rsidR="00113AFE" w:rsidRPr="00940372" w:rsidRDefault="00113AFE" w:rsidP="00113AFE">
      <w:pPr>
        <w:spacing w:before="0" w:line="240" w:lineRule="auto"/>
        <w:jc w:val="center"/>
        <w:rPr>
          <w:rStyle w:val="Titre4Car"/>
          <w:b/>
          <w:bCs/>
          <w:sz w:val="24"/>
          <w:lang w:val="fr-FR"/>
        </w:rPr>
      </w:pPr>
      <w:r w:rsidRPr="00940372">
        <w:rPr>
          <w:rStyle w:val="Titre4Car"/>
          <w:b/>
          <w:bCs/>
          <w:caps w:val="0"/>
          <w:sz w:val="24"/>
          <w:lang w:val="fr-FR"/>
        </w:rPr>
        <w:t>F</w:t>
      </w:r>
      <w:r w:rsidR="009337F8" w:rsidRPr="00940372">
        <w:rPr>
          <w:rStyle w:val="Titre4Car"/>
          <w:b/>
          <w:bCs/>
          <w:caps w:val="0"/>
          <w:sz w:val="24"/>
          <w:lang w:val="fr-FR"/>
        </w:rPr>
        <w:t>ORMATION</w:t>
      </w:r>
    </w:p>
    <w:p w:rsidR="009D3B5C" w:rsidRPr="00940372" w:rsidRDefault="00381BC7" w:rsidP="00113AFE">
      <w:pPr>
        <w:pStyle w:val="Sansinterligne"/>
        <w:rPr>
          <w:rStyle w:val="Style9pt"/>
          <w:lang w:val="fr-FR"/>
        </w:rPr>
      </w:pPr>
      <w:r>
        <w:rPr>
          <w:rStyle w:val="StyleTitre49ptCar"/>
          <w:sz w:val="18"/>
          <w:lang w:val="fr-FR"/>
        </w:rPr>
        <w:t>2016</w:t>
      </w:r>
      <w:r w:rsidR="00113AFE" w:rsidRPr="00940372">
        <w:rPr>
          <w:rStyle w:val="StyleTitre49ptCar"/>
          <w:sz w:val="18"/>
          <w:lang w:val="fr-FR"/>
        </w:rPr>
        <w:t xml:space="preserve"> : </w:t>
      </w:r>
      <w:r>
        <w:rPr>
          <w:rStyle w:val="Style9pt"/>
          <w:lang w:val="fr-FR"/>
        </w:rPr>
        <w:t>Master Informatique</w:t>
      </w:r>
      <w:r w:rsidR="00C609A0">
        <w:rPr>
          <w:rStyle w:val="Style9pt"/>
          <w:lang w:val="fr-FR"/>
        </w:rPr>
        <w:t>, Saint-Jérôme, Marseille</w:t>
      </w:r>
      <w:r w:rsidR="00113AFE" w:rsidRPr="00940372">
        <w:rPr>
          <w:rStyle w:val="Style9pt"/>
          <w:lang w:val="fr-FR"/>
        </w:rPr>
        <w:br/>
      </w:r>
      <w:r w:rsidR="00C609A0">
        <w:rPr>
          <w:rStyle w:val="StyleTitre49ptCar"/>
          <w:sz w:val="18"/>
          <w:lang w:val="fr-FR"/>
        </w:rPr>
        <w:t>2014</w:t>
      </w:r>
      <w:r w:rsidR="00113AFE" w:rsidRPr="00940372">
        <w:rPr>
          <w:rStyle w:val="StyleTitre49ptCar"/>
          <w:sz w:val="18"/>
          <w:lang w:val="fr-FR"/>
        </w:rPr>
        <w:t> :</w:t>
      </w:r>
      <w:r w:rsidR="00C609A0">
        <w:rPr>
          <w:rStyle w:val="Style9pt"/>
          <w:lang w:val="fr-FR"/>
        </w:rPr>
        <w:t>Licence Informatique</w:t>
      </w:r>
      <w:r w:rsidR="00113AFE" w:rsidRPr="00940372">
        <w:rPr>
          <w:rStyle w:val="Style9pt"/>
          <w:lang w:val="fr-FR"/>
        </w:rPr>
        <w:t xml:space="preserve">, </w:t>
      </w:r>
      <w:r w:rsidR="00745FCA">
        <w:rPr>
          <w:rStyle w:val="Style9pt"/>
          <w:lang w:val="fr-FR"/>
        </w:rPr>
        <w:t>Luminy</w:t>
      </w:r>
      <w:r w:rsidR="00113AFE" w:rsidRPr="00940372">
        <w:rPr>
          <w:rStyle w:val="Style9pt"/>
          <w:lang w:val="fr-FR"/>
        </w:rPr>
        <w:t xml:space="preserve">, </w:t>
      </w:r>
      <w:r w:rsidR="00745FCA">
        <w:rPr>
          <w:rStyle w:val="Style9pt"/>
          <w:lang w:val="fr-FR"/>
        </w:rPr>
        <w:t>Marseille</w:t>
      </w:r>
    </w:p>
    <w:p w:rsidR="00113AFE" w:rsidRPr="00940372" w:rsidRDefault="00113AFE" w:rsidP="00113AFE">
      <w:pPr>
        <w:pStyle w:val="Sansinterligne"/>
        <w:rPr>
          <w:lang w:val="fr-FR"/>
        </w:rPr>
      </w:pPr>
    </w:p>
    <w:tbl>
      <w:tblPr>
        <w:tblpPr w:leftFromText="141" w:rightFromText="141" w:vertAnchor="text" w:horzAnchor="margin" w:tblpY="570"/>
        <w:tblOverlap w:val="never"/>
        <w:tblW w:w="960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20" w:firstRow="1" w:lastRow="0" w:firstColumn="0" w:lastColumn="0" w:noHBand="0" w:noVBand="0"/>
      </w:tblPr>
      <w:tblGrid>
        <w:gridCol w:w="3794"/>
        <w:gridCol w:w="983"/>
        <w:gridCol w:w="3820"/>
        <w:gridCol w:w="1006"/>
      </w:tblGrid>
      <w:tr w:rsidR="00A47959" w:rsidRPr="00940372" w:rsidTr="00762E2B">
        <w:trPr>
          <w:trHeight w:hRule="exact" w:val="506"/>
        </w:trPr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5D94C8"/>
            <w:vAlign w:val="center"/>
          </w:tcPr>
          <w:p w:rsidR="00A47959" w:rsidRPr="00940372" w:rsidRDefault="00A47959" w:rsidP="00113AFE">
            <w:pPr>
              <w:pStyle w:val="Style9ptGrasBlancAvant0ptAprs0ptInterlignes"/>
              <w:ind w:left="169"/>
              <w:rPr>
                <w:b/>
                <w:lang w:val="fr-FR"/>
              </w:rPr>
            </w:pPr>
            <w:r w:rsidRPr="00940372">
              <w:rPr>
                <w:b/>
                <w:lang w:val="fr-FR"/>
              </w:rPr>
              <w:t>Technologie-Environnement-Norme</w:t>
            </w:r>
          </w:p>
        </w:tc>
        <w:tc>
          <w:tcPr>
            <w:tcW w:w="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5D94C8"/>
            <w:vAlign w:val="center"/>
          </w:tcPr>
          <w:p w:rsidR="00A47959" w:rsidRPr="00940372" w:rsidRDefault="00A47959" w:rsidP="00113AFE">
            <w:pPr>
              <w:pStyle w:val="Style9ptGrasBlancCentrAvant0ptAprs0ptInterl"/>
              <w:rPr>
                <w:b/>
                <w:lang w:val="fr-FR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5D94C8"/>
            <w:vAlign w:val="center"/>
          </w:tcPr>
          <w:p w:rsidR="00A47959" w:rsidRPr="00940372" w:rsidRDefault="00A47959" w:rsidP="00113AFE">
            <w:pPr>
              <w:pStyle w:val="Style9ptGrasBlancAvant0ptAprs0ptInterlignes"/>
              <w:ind w:left="92"/>
              <w:rPr>
                <w:b/>
                <w:lang w:val="fr-FR"/>
              </w:rPr>
            </w:pPr>
            <w:r w:rsidRPr="00940372">
              <w:rPr>
                <w:b/>
                <w:lang w:val="fr-FR"/>
              </w:rPr>
              <w:t>Technologie-Environnement-Norme</w:t>
            </w:r>
          </w:p>
        </w:tc>
        <w:tc>
          <w:tcPr>
            <w:tcW w:w="10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48" w:space="0" w:color="FFFFFF"/>
            </w:tcBorders>
            <w:shd w:val="clear" w:color="auto" w:fill="5D94C8"/>
            <w:vAlign w:val="center"/>
          </w:tcPr>
          <w:p w:rsidR="00A47959" w:rsidRPr="00940372" w:rsidRDefault="00A47959" w:rsidP="00297605">
            <w:pPr>
              <w:pStyle w:val="Style9ptGrasBlancCentrAvant0ptAprs0ptInterl"/>
              <w:rPr>
                <w:b/>
                <w:lang w:val="fr-FR"/>
              </w:rPr>
            </w:pPr>
          </w:p>
        </w:tc>
      </w:tr>
      <w:tr w:rsidR="00A47959" w:rsidRPr="00940372" w:rsidTr="00297605">
        <w:trPr>
          <w:trHeight w:val="20"/>
        </w:trPr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BBDCFC"/>
            <w:vAlign w:val="center"/>
          </w:tcPr>
          <w:p w:rsidR="00A47959" w:rsidRPr="00940372" w:rsidRDefault="00AF2CB6" w:rsidP="0024289D">
            <w:pPr>
              <w:spacing w:before="0" w:after="0"/>
              <w:ind w:right="-108"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Java</w:t>
            </w:r>
          </w:p>
        </w:tc>
        <w:tc>
          <w:tcPr>
            <w:tcW w:w="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BBDCFC"/>
            <w:vAlign w:val="center"/>
          </w:tcPr>
          <w:p w:rsidR="00A47959" w:rsidRPr="00940372" w:rsidRDefault="00A47959" w:rsidP="0024289D">
            <w:pPr>
              <w:spacing w:before="4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BBDCFC"/>
            <w:vAlign w:val="center"/>
          </w:tcPr>
          <w:p w:rsidR="00A47959" w:rsidRPr="00940372" w:rsidRDefault="007D6846" w:rsidP="0024289D">
            <w:pPr>
              <w:spacing w:before="0" w:after="0"/>
              <w:ind w:right="-108"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Bootstrap</w:t>
            </w:r>
          </w:p>
        </w:tc>
        <w:tc>
          <w:tcPr>
            <w:tcW w:w="10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48" w:space="0" w:color="FFFFFF"/>
            </w:tcBorders>
            <w:shd w:val="clear" w:color="auto" w:fill="BBDCFC"/>
            <w:vAlign w:val="center"/>
          </w:tcPr>
          <w:p w:rsidR="00A47959" w:rsidRPr="00940372" w:rsidRDefault="00A47959" w:rsidP="0024289D">
            <w:pPr>
              <w:spacing w:before="4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</w:tr>
      <w:tr w:rsidR="00A47959" w:rsidRPr="00940372" w:rsidTr="00762E2B">
        <w:trPr>
          <w:trHeight w:val="20"/>
        </w:trPr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EEFFF"/>
            <w:vAlign w:val="center"/>
          </w:tcPr>
          <w:p w:rsidR="00A47959" w:rsidRPr="00940372" w:rsidRDefault="00AF2CB6" w:rsidP="0024289D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JEE</w:t>
            </w:r>
          </w:p>
        </w:tc>
        <w:tc>
          <w:tcPr>
            <w:tcW w:w="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FFF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EEFFF"/>
            <w:vAlign w:val="center"/>
          </w:tcPr>
          <w:p w:rsidR="00A47959" w:rsidRPr="00940372" w:rsidRDefault="007D6846" w:rsidP="0024289D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Spring</w:t>
            </w:r>
          </w:p>
        </w:tc>
        <w:tc>
          <w:tcPr>
            <w:tcW w:w="10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48" w:space="0" w:color="FFFFFF"/>
            </w:tcBorders>
            <w:shd w:val="clear" w:color="auto" w:fill="DEEFFF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</w:tr>
      <w:tr w:rsidR="00A47959" w:rsidRPr="00940372" w:rsidTr="00762E2B">
        <w:trPr>
          <w:trHeight w:val="20"/>
        </w:trPr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BBDCFC"/>
            <w:vAlign w:val="center"/>
          </w:tcPr>
          <w:p w:rsidR="00A47959" w:rsidRPr="00940372" w:rsidRDefault="00CB73AF" w:rsidP="0024289D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fr-FR"/>
              </w:rPr>
              <w:t>Html/Css</w:t>
            </w:r>
          </w:p>
        </w:tc>
        <w:tc>
          <w:tcPr>
            <w:tcW w:w="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BBDCFC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BBDCFC"/>
            <w:vAlign w:val="center"/>
          </w:tcPr>
          <w:p w:rsidR="00A47959" w:rsidRPr="00940372" w:rsidRDefault="007D6846" w:rsidP="0024289D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Hibernate</w:t>
            </w:r>
          </w:p>
        </w:tc>
        <w:tc>
          <w:tcPr>
            <w:tcW w:w="10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48" w:space="0" w:color="FFFFFF"/>
            </w:tcBorders>
            <w:shd w:val="clear" w:color="auto" w:fill="BBDCFC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</w:tr>
      <w:tr w:rsidR="00A47959" w:rsidRPr="00940372" w:rsidTr="00297605">
        <w:trPr>
          <w:trHeight w:val="20"/>
        </w:trPr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EEFFF"/>
            <w:vAlign w:val="center"/>
          </w:tcPr>
          <w:p w:rsidR="00A47959" w:rsidRPr="00940372" w:rsidRDefault="007D6846" w:rsidP="00297605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P</w:t>
            </w:r>
            <w:r w:rsidR="009F0B51">
              <w:rPr>
                <w:szCs w:val="18"/>
                <w:lang w:val="fr-FR"/>
              </w:rPr>
              <w:t>rimefaces</w:t>
            </w:r>
          </w:p>
        </w:tc>
        <w:tc>
          <w:tcPr>
            <w:tcW w:w="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FFF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EEFFF"/>
            <w:vAlign w:val="center"/>
          </w:tcPr>
          <w:p w:rsidR="00A47959" w:rsidRPr="00940372" w:rsidRDefault="00E62C83" w:rsidP="0024289D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Sql</w:t>
            </w:r>
          </w:p>
        </w:tc>
        <w:tc>
          <w:tcPr>
            <w:tcW w:w="10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48" w:space="0" w:color="FFFFFF"/>
            </w:tcBorders>
            <w:shd w:val="clear" w:color="auto" w:fill="DEEFFF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</w:tr>
      <w:tr w:rsidR="00A47959" w:rsidRPr="00940372" w:rsidTr="00297605">
        <w:trPr>
          <w:trHeight w:val="20"/>
        </w:trPr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BBDCFC"/>
            <w:vAlign w:val="center"/>
          </w:tcPr>
          <w:p w:rsidR="00A47959" w:rsidRPr="00940372" w:rsidRDefault="007D6846" w:rsidP="0024289D">
            <w:pPr>
              <w:spacing w:before="0" w:after="0"/>
              <w:ind w:right="-108"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Javascript</w:t>
            </w:r>
          </w:p>
        </w:tc>
        <w:tc>
          <w:tcPr>
            <w:tcW w:w="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BBDCFC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BBDCFC"/>
            <w:vAlign w:val="center"/>
          </w:tcPr>
          <w:p w:rsidR="00A47959" w:rsidRPr="00940372" w:rsidRDefault="008A49A1" w:rsidP="0024289D">
            <w:pPr>
              <w:spacing w:before="0" w:after="0"/>
              <w:ind w:right="-108"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Maven</w:t>
            </w:r>
          </w:p>
        </w:tc>
        <w:tc>
          <w:tcPr>
            <w:tcW w:w="10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48" w:space="0" w:color="FFFFFF"/>
            </w:tcBorders>
            <w:shd w:val="clear" w:color="auto" w:fill="BBDCFC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</w:tr>
      <w:tr w:rsidR="00A47959" w:rsidRPr="00940372" w:rsidTr="00762E2B">
        <w:trPr>
          <w:trHeight w:val="20"/>
        </w:trPr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EEFFF"/>
            <w:vAlign w:val="center"/>
          </w:tcPr>
          <w:p w:rsidR="00A47959" w:rsidRPr="00940372" w:rsidRDefault="007D6846" w:rsidP="0024289D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Jquery</w:t>
            </w:r>
          </w:p>
        </w:tc>
        <w:tc>
          <w:tcPr>
            <w:tcW w:w="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FFF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EEFFF"/>
            <w:vAlign w:val="center"/>
          </w:tcPr>
          <w:p w:rsidR="00A47959" w:rsidRPr="00940372" w:rsidRDefault="003C4C2E" w:rsidP="0024289D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fr-FR"/>
              </w:rPr>
              <w:t>Junit</w:t>
            </w:r>
            <w:r w:rsidR="00CB73AF">
              <w:rPr>
                <w:rFonts w:cs="Arial"/>
                <w:szCs w:val="18"/>
                <w:lang w:val="fr-FR"/>
              </w:rPr>
              <w:t>/TestNg</w:t>
            </w:r>
          </w:p>
        </w:tc>
        <w:tc>
          <w:tcPr>
            <w:tcW w:w="10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48" w:space="0" w:color="FFFFFF"/>
            </w:tcBorders>
            <w:shd w:val="clear" w:color="auto" w:fill="DEEFFF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</w:tr>
      <w:tr w:rsidR="00A47959" w:rsidRPr="00940372" w:rsidTr="00762E2B">
        <w:trPr>
          <w:trHeight w:val="20"/>
        </w:trPr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BBDCFC"/>
            <w:vAlign w:val="center"/>
          </w:tcPr>
          <w:p w:rsidR="00A47959" w:rsidRPr="00940372" w:rsidRDefault="007D6846" w:rsidP="0024289D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Ajax</w:t>
            </w:r>
          </w:p>
        </w:tc>
        <w:tc>
          <w:tcPr>
            <w:tcW w:w="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BBDCFC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BBDCFC"/>
            <w:vAlign w:val="center"/>
          </w:tcPr>
          <w:p w:rsidR="00A47959" w:rsidRPr="00940372" w:rsidRDefault="000D6488" w:rsidP="0024289D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fr-FR"/>
              </w:rPr>
              <w:t>Git</w:t>
            </w:r>
          </w:p>
        </w:tc>
        <w:tc>
          <w:tcPr>
            <w:tcW w:w="10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48" w:space="0" w:color="FFFFFF"/>
            </w:tcBorders>
            <w:shd w:val="clear" w:color="auto" w:fill="BBDCFC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</w:tr>
      <w:tr w:rsidR="00A47959" w:rsidRPr="00940372" w:rsidTr="00297605">
        <w:trPr>
          <w:trHeight w:val="20"/>
        </w:trPr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EEFFF"/>
            <w:vAlign w:val="center"/>
          </w:tcPr>
          <w:p w:rsidR="00A47959" w:rsidRPr="00940372" w:rsidRDefault="007D6846" w:rsidP="0024289D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Angular</w:t>
            </w:r>
          </w:p>
        </w:tc>
        <w:tc>
          <w:tcPr>
            <w:tcW w:w="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FFF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EEFFF"/>
            <w:vAlign w:val="center"/>
          </w:tcPr>
          <w:p w:rsidR="00A47959" w:rsidRPr="00940372" w:rsidRDefault="008A49A1" w:rsidP="0024289D">
            <w:pPr>
              <w:spacing w:before="0" w:after="0"/>
              <w:ind w:right="-108"/>
              <w:rPr>
                <w:rFonts w:cs="Arial"/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Window</w:t>
            </w:r>
          </w:p>
        </w:tc>
        <w:tc>
          <w:tcPr>
            <w:tcW w:w="10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48" w:space="0" w:color="FFFFFF"/>
            </w:tcBorders>
            <w:shd w:val="clear" w:color="auto" w:fill="DEEFFF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</w:tr>
      <w:tr w:rsidR="00A47959" w:rsidRPr="00940372" w:rsidTr="00297605">
        <w:trPr>
          <w:trHeight w:val="20"/>
        </w:trPr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BBDCFC"/>
            <w:vAlign w:val="center"/>
          </w:tcPr>
          <w:p w:rsidR="00A47959" w:rsidRPr="00940372" w:rsidRDefault="007D6846" w:rsidP="0024289D">
            <w:pPr>
              <w:spacing w:before="0" w:after="0"/>
              <w:ind w:right="-108"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Node.js</w:t>
            </w:r>
          </w:p>
        </w:tc>
        <w:tc>
          <w:tcPr>
            <w:tcW w:w="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BBDCFC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BBDCFC"/>
            <w:vAlign w:val="center"/>
          </w:tcPr>
          <w:p w:rsidR="00A47959" w:rsidRPr="00940372" w:rsidRDefault="008A49A1" w:rsidP="0024289D">
            <w:pPr>
              <w:spacing w:before="0" w:after="0"/>
              <w:ind w:right="-108"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Ubuntu</w:t>
            </w:r>
          </w:p>
        </w:tc>
        <w:tc>
          <w:tcPr>
            <w:tcW w:w="10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48" w:space="0" w:color="FFFFFF"/>
            </w:tcBorders>
            <w:shd w:val="clear" w:color="auto" w:fill="BBDCFC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</w:tr>
      <w:tr w:rsidR="00A47959" w:rsidRPr="00940372" w:rsidTr="00297605">
        <w:trPr>
          <w:trHeight w:val="20"/>
        </w:trPr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EEFFF"/>
            <w:vAlign w:val="center"/>
          </w:tcPr>
          <w:p w:rsidR="00A47959" w:rsidRPr="00940372" w:rsidRDefault="00AF2CB6" w:rsidP="0024289D">
            <w:pPr>
              <w:spacing w:before="0" w:after="0"/>
              <w:ind w:right="-108"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Anglais</w:t>
            </w:r>
          </w:p>
        </w:tc>
        <w:tc>
          <w:tcPr>
            <w:tcW w:w="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FFF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EEFFF"/>
            <w:vAlign w:val="center"/>
          </w:tcPr>
          <w:p w:rsidR="00A47959" w:rsidRPr="00940372" w:rsidRDefault="00F81338" w:rsidP="0024289D">
            <w:pPr>
              <w:spacing w:before="0" w:after="0"/>
              <w:ind w:right="-108"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Mysql/Oracle</w:t>
            </w:r>
          </w:p>
        </w:tc>
        <w:tc>
          <w:tcPr>
            <w:tcW w:w="10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48" w:space="0" w:color="FFFFFF"/>
            </w:tcBorders>
            <w:shd w:val="clear" w:color="auto" w:fill="DEEFFF"/>
            <w:vAlign w:val="center"/>
          </w:tcPr>
          <w:p w:rsidR="00A47959" w:rsidRPr="00940372" w:rsidRDefault="00A47959" w:rsidP="0024289D">
            <w:pPr>
              <w:spacing w:before="0" w:after="0"/>
              <w:jc w:val="center"/>
              <w:rPr>
                <w:b/>
                <w:color w:val="4F81BD"/>
                <w:szCs w:val="18"/>
                <w:lang w:val="fr-FR"/>
              </w:rPr>
            </w:pPr>
          </w:p>
        </w:tc>
      </w:tr>
    </w:tbl>
    <w:p w:rsidR="00113AFE" w:rsidRPr="00940372" w:rsidRDefault="00113AFE" w:rsidP="00113AFE">
      <w:pPr>
        <w:spacing w:before="0" w:line="240" w:lineRule="auto"/>
        <w:jc w:val="center"/>
        <w:rPr>
          <w:rStyle w:val="Titre4Car"/>
          <w:b/>
          <w:bCs/>
          <w:sz w:val="24"/>
          <w:lang w:val="fr-FR"/>
        </w:rPr>
      </w:pPr>
      <w:r w:rsidRPr="00940372">
        <w:rPr>
          <w:rStyle w:val="Titre4Car"/>
          <w:b/>
          <w:bCs/>
          <w:sz w:val="24"/>
          <w:lang w:val="fr-FR"/>
        </w:rPr>
        <w:t>Compétences techniques</w:t>
      </w:r>
    </w:p>
    <w:p w:rsidR="00113AFE" w:rsidRPr="00940372" w:rsidRDefault="00113AFE" w:rsidP="00113AFE">
      <w:pPr>
        <w:spacing w:before="0" w:line="240" w:lineRule="auto"/>
        <w:jc w:val="center"/>
        <w:rPr>
          <w:rStyle w:val="Style8ptGrasCouleurpersonnaliseRVB79"/>
          <w:lang w:val="fr-FR"/>
        </w:rPr>
      </w:pPr>
    </w:p>
    <w:p w:rsidR="00A47959" w:rsidRPr="00505D8E" w:rsidRDefault="00113AFE" w:rsidP="00505D8E">
      <w:pPr>
        <w:spacing w:before="0" w:line="240" w:lineRule="auto"/>
        <w:jc w:val="center"/>
        <w:rPr>
          <w:rStyle w:val="Style8ptGrasCouleurpersonnaliseRVB79"/>
          <w:color w:val="365F91"/>
          <w:spacing w:val="10"/>
          <w:sz w:val="24"/>
          <w:szCs w:val="22"/>
          <w:lang w:val="fr-FR"/>
        </w:rPr>
      </w:pPr>
      <w:r w:rsidRPr="00940372">
        <w:rPr>
          <w:rStyle w:val="Titre4Car"/>
          <w:b/>
          <w:bCs/>
          <w:caps w:val="0"/>
          <w:sz w:val="24"/>
          <w:lang w:val="fr-FR"/>
        </w:rPr>
        <w:t>COMPETENCES FONCTIONNELLES</w:t>
      </w:r>
    </w:p>
    <w:tbl>
      <w:tblPr>
        <w:tblpPr w:leftFromText="141" w:rightFromText="141" w:vertAnchor="text" w:horzAnchor="margin" w:tblpX="-15" w:tblpY="4"/>
        <w:tblW w:w="988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20" w:firstRow="1" w:lastRow="0" w:firstColumn="0" w:lastColumn="0" w:noHBand="0" w:noVBand="0"/>
      </w:tblPr>
      <w:tblGrid>
        <w:gridCol w:w="2100"/>
        <w:gridCol w:w="4529"/>
        <w:gridCol w:w="1701"/>
        <w:gridCol w:w="1559"/>
      </w:tblGrid>
      <w:tr w:rsidR="00113AFE" w:rsidRPr="00940372" w:rsidTr="006F2A35">
        <w:trPr>
          <w:trHeight w:hRule="exact" w:val="450"/>
        </w:trPr>
        <w:tc>
          <w:tcPr>
            <w:tcW w:w="2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tl2br w:val="nil"/>
              <w:tr2bl w:val="nil"/>
            </w:tcBorders>
            <w:shd w:val="clear" w:color="auto" w:fill="5D94C8"/>
            <w:vAlign w:val="center"/>
          </w:tcPr>
          <w:p w:rsidR="00113AFE" w:rsidRPr="00940372" w:rsidRDefault="00113AFE" w:rsidP="006F2A35">
            <w:pPr>
              <w:pStyle w:val="Style9ptGrasBlancAvant0ptAprs0ptInterlignes"/>
              <w:contextualSpacing/>
              <w:mirrorIndents/>
              <w:jc w:val="center"/>
              <w:rPr>
                <w:lang w:val="fr-FR"/>
              </w:rPr>
            </w:pPr>
            <w:r w:rsidRPr="00940372">
              <w:rPr>
                <w:lang w:val="fr-FR"/>
              </w:rPr>
              <w:t>Domaine Métier</w:t>
            </w:r>
          </w:p>
        </w:tc>
        <w:tc>
          <w:tcPr>
            <w:tcW w:w="45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tl2br w:val="nil"/>
              <w:tr2bl w:val="nil"/>
            </w:tcBorders>
            <w:shd w:val="clear" w:color="auto" w:fill="5D94C8"/>
            <w:vAlign w:val="center"/>
          </w:tcPr>
          <w:p w:rsidR="00113AFE" w:rsidRPr="00940372" w:rsidRDefault="006B4BEE" w:rsidP="006F2A35">
            <w:pPr>
              <w:pStyle w:val="Style9ptGrasBlancCentrAvant0ptAprs0ptInterl"/>
              <w:contextualSpacing/>
              <w:mirrorIndents/>
              <w:rPr>
                <w:lang w:val="fr-FR"/>
              </w:rPr>
            </w:pPr>
            <w:r w:rsidRPr="00940372">
              <w:rPr>
                <w:lang w:val="fr-FR"/>
              </w:rPr>
              <w:t>Spécificité</w:t>
            </w:r>
            <w:r w:rsidR="00113AFE" w:rsidRPr="00940372">
              <w:rPr>
                <w:lang w:val="fr-FR"/>
              </w:rPr>
              <w:t xml:space="preserve"> | Sous domaine</w:t>
            </w:r>
          </w:p>
        </w:tc>
        <w:tc>
          <w:tcPr>
            <w:tcW w:w="17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tl2br w:val="nil"/>
              <w:tr2bl w:val="nil"/>
            </w:tcBorders>
            <w:shd w:val="clear" w:color="auto" w:fill="5D94C8"/>
            <w:vAlign w:val="center"/>
          </w:tcPr>
          <w:p w:rsidR="00113AFE" w:rsidRPr="00940372" w:rsidRDefault="00113AFE" w:rsidP="006F2A35">
            <w:pPr>
              <w:pStyle w:val="Style9ptGrasBlancCentrAvant0ptAprs0ptInterl"/>
              <w:ind w:left="-239" w:firstLine="200"/>
              <w:contextualSpacing/>
              <w:mirrorIndents/>
              <w:jc w:val="left"/>
              <w:rPr>
                <w:b/>
                <w:lang w:val="fr-FR"/>
              </w:rPr>
            </w:pPr>
            <w:r w:rsidRPr="00940372">
              <w:rPr>
                <w:b/>
                <w:lang w:val="fr-FR"/>
              </w:rPr>
              <w:t xml:space="preserve"> </w:t>
            </w:r>
            <w:r w:rsidRPr="00940372">
              <w:rPr>
                <w:lang w:val="fr-FR"/>
              </w:rPr>
              <w:t>Expérience</w:t>
            </w:r>
          </w:p>
        </w:tc>
        <w:tc>
          <w:tcPr>
            <w:tcW w:w="155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tl2br w:val="nil"/>
              <w:tr2bl w:val="nil"/>
            </w:tcBorders>
            <w:shd w:val="clear" w:color="auto" w:fill="5D94C8"/>
            <w:vAlign w:val="center"/>
          </w:tcPr>
          <w:p w:rsidR="00113AFE" w:rsidRPr="00940372" w:rsidRDefault="00113AFE" w:rsidP="006F2A35">
            <w:pPr>
              <w:pStyle w:val="Style9ptGrasBlancCentrAvant0ptAprs0ptInterl"/>
              <w:contextualSpacing/>
              <w:mirrorIndents/>
              <w:rPr>
                <w:lang w:val="fr-FR"/>
              </w:rPr>
            </w:pPr>
            <w:r w:rsidRPr="00940372">
              <w:rPr>
                <w:lang w:val="fr-FR"/>
              </w:rPr>
              <w:t>Références</w:t>
            </w:r>
          </w:p>
        </w:tc>
      </w:tr>
      <w:tr w:rsidR="0024289D" w:rsidRPr="00940372" w:rsidTr="006F2A35">
        <w:trPr>
          <w:trHeight w:val="284"/>
        </w:trPr>
        <w:tc>
          <w:tcPr>
            <w:tcW w:w="2100" w:type="dxa"/>
            <w:shd w:val="clear" w:color="auto" w:fill="DEEFFF"/>
            <w:vAlign w:val="center"/>
          </w:tcPr>
          <w:p w:rsidR="0024289D" w:rsidRPr="00940372" w:rsidRDefault="00301EA6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Maritime</w:t>
            </w:r>
          </w:p>
        </w:tc>
        <w:tc>
          <w:tcPr>
            <w:tcW w:w="4529" w:type="dxa"/>
            <w:shd w:val="clear" w:color="auto" w:fill="DEEFFF"/>
            <w:vAlign w:val="center"/>
          </w:tcPr>
          <w:p w:rsidR="0024289D" w:rsidRPr="00940372" w:rsidRDefault="00A86F3B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Développeur java pour une application de gestion d’une flotte de bateaux</w:t>
            </w:r>
          </w:p>
        </w:tc>
        <w:tc>
          <w:tcPr>
            <w:tcW w:w="1701" w:type="dxa"/>
            <w:shd w:val="clear" w:color="auto" w:fill="DEEFFF"/>
            <w:vAlign w:val="center"/>
          </w:tcPr>
          <w:p w:rsidR="0024289D" w:rsidRPr="00940372" w:rsidRDefault="003C4C2E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4 mois</w:t>
            </w:r>
          </w:p>
        </w:tc>
        <w:tc>
          <w:tcPr>
            <w:tcW w:w="1559" w:type="dxa"/>
            <w:shd w:val="clear" w:color="auto" w:fill="DEEFFF"/>
            <w:vAlign w:val="center"/>
          </w:tcPr>
          <w:p w:rsidR="0024289D" w:rsidRPr="00940372" w:rsidRDefault="003C4C2E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Optemar</w:t>
            </w:r>
          </w:p>
        </w:tc>
      </w:tr>
      <w:tr w:rsidR="0024289D" w:rsidRPr="00940372" w:rsidTr="006F2A35">
        <w:trPr>
          <w:trHeight w:val="20"/>
        </w:trPr>
        <w:tc>
          <w:tcPr>
            <w:tcW w:w="2100" w:type="dxa"/>
            <w:shd w:val="clear" w:color="auto" w:fill="BBDCFC"/>
            <w:vAlign w:val="center"/>
          </w:tcPr>
          <w:p w:rsidR="0024289D" w:rsidRPr="00940372" w:rsidRDefault="00B91A41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Environnement</w:t>
            </w:r>
          </w:p>
        </w:tc>
        <w:tc>
          <w:tcPr>
            <w:tcW w:w="4529" w:type="dxa"/>
            <w:shd w:val="clear" w:color="auto" w:fill="BBDCFC"/>
            <w:vAlign w:val="center"/>
          </w:tcPr>
          <w:p w:rsidR="0024289D" w:rsidRPr="00940372" w:rsidRDefault="009F5A9C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Développeur java pour une application de gestion d</w:t>
            </w:r>
            <w:r w:rsidR="00CD3769">
              <w:rPr>
                <w:szCs w:val="18"/>
                <w:lang w:val="fr-FR"/>
              </w:rPr>
              <w:t>e relevés sur des sources d’eaux.</w:t>
            </w:r>
          </w:p>
        </w:tc>
        <w:tc>
          <w:tcPr>
            <w:tcW w:w="1701" w:type="dxa"/>
            <w:shd w:val="clear" w:color="auto" w:fill="BBDCFC"/>
            <w:vAlign w:val="center"/>
          </w:tcPr>
          <w:p w:rsidR="0024289D" w:rsidRPr="00940372" w:rsidRDefault="003C4C2E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2 mois</w:t>
            </w:r>
          </w:p>
        </w:tc>
        <w:tc>
          <w:tcPr>
            <w:tcW w:w="1559" w:type="dxa"/>
            <w:shd w:val="clear" w:color="auto" w:fill="BBDCFC"/>
            <w:vAlign w:val="center"/>
          </w:tcPr>
          <w:p w:rsidR="0024289D" w:rsidRPr="00940372" w:rsidRDefault="003C4C2E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Ah2d environment</w:t>
            </w:r>
          </w:p>
        </w:tc>
      </w:tr>
      <w:tr w:rsidR="0024289D" w:rsidRPr="00940372" w:rsidTr="006F2A35">
        <w:trPr>
          <w:trHeight w:val="20"/>
        </w:trPr>
        <w:tc>
          <w:tcPr>
            <w:tcW w:w="2100" w:type="dxa"/>
            <w:shd w:val="clear" w:color="auto" w:fill="DEEFFF"/>
            <w:vAlign w:val="center"/>
          </w:tcPr>
          <w:p w:rsidR="0024289D" w:rsidRPr="00940372" w:rsidRDefault="00B91A41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Armée de terre</w:t>
            </w:r>
          </w:p>
        </w:tc>
        <w:tc>
          <w:tcPr>
            <w:tcW w:w="4529" w:type="dxa"/>
            <w:shd w:val="clear" w:color="auto" w:fill="DEEFFF"/>
            <w:vAlign w:val="center"/>
          </w:tcPr>
          <w:p w:rsidR="0024289D" w:rsidRPr="00940372" w:rsidRDefault="00CD3769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Développeur java pour un projet de communication pour les forces armés.</w:t>
            </w:r>
          </w:p>
        </w:tc>
        <w:tc>
          <w:tcPr>
            <w:tcW w:w="1701" w:type="dxa"/>
            <w:shd w:val="clear" w:color="auto" w:fill="DEEFFF"/>
            <w:vAlign w:val="center"/>
          </w:tcPr>
          <w:p w:rsidR="0024289D" w:rsidRPr="00940372" w:rsidRDefault="003C4C2E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2 mois</w:t>
            </w:r>
          </w:p>
        </w:tc>
        <w:tc>
          <w:tcPr>
            <w:tcW w:w="1559" w:type="dxa"/>
            <w:shd w:val="clear" w:color="auto" w:fill="DEEFFF"/>
            <w:vAlign w:val="center"/>
          </w:tcPr>
          <w:p w:rsidR="0024289D" w:rsidRDefault="003C4C2E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Dcns</w:t>
            </w:r>
          </w:p>
          <w:p w:rsidR="00486139" w:rsidRPr="00940372" w:rsidRDefault="00486139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</w:p>
        </w:tc>
      </w:tr>
      <w:tr w:rsidR="00486139" w:rsidRPr="00940372" w:rsidTr="006F2A35">
        <w:trPr>
          <w:trHeight w:val="20"/>
        </w:trPr>
        <w:tc>
          <w:tcPr>
            <w:tcW w:w="2100" w:type="dxa"/>
            <w:shd w:val="clear" w:color="auto" w:fill="DEEFFF"/>
            <w:vAlign w:val="center"/>
          </w:tcPr>
          <w:p w:rsidR="00486139" w:rsidRDefault="00F81338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Fonction</w:t>
            </w:r>
            <w:r w:rsidR="0068151B">
              <w:rPr>
                <w:szCs w:val="18"/>
                <w:lang w:val="fr-FR"/>
              </w:rPr>
              <w:t xml:space="preserve"> publique</w:t>
            </w:r>
          </w:p>
        </w:tc>
        <w:tc>
          <w:tcPr>
            <w:tcW w:w="4529" w:type="dxa"/>
            <w:shd w:val="clear" w:color="auto" w:fill="DEEFFF"/>
            <w:vAlign w:val="center"/>
          </w:tcPr>
          <w:p w:rsidR="00486139" w:rsidRDefault="0068151B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Développeur java</w:t>
            </w:r>
            <w:r w:rsidR="005148B6">
              <w:rPr>
                <w:szCs w:val="18"/>
                <w:lang w:val="fr-FR"/>
              </w:rPr>
              <w:t xml:space="preserve"> dans des projet de dématérialisation de processus</w:t>
            </w:r>
            <w:r w:rsidR="002C20DF">
              <w:rPr>
                <w:szCs w:val="18"/>
                <w:lang w:val="fr-FR"/>
              </w:rPr>
              <w:t xml:space="preserve"> administratifs</w:t>
            </w:r>
            <w:r w:rsidR="005148B6">
              <w:rPr>
                <w:szCs w:val="18"/>
                <w:lang w:val="fr-FR"/>
              </w:rPr>
              <w:t>.</w:t>
            </w:r>
          </w:p>
        </w:tc>
        <w:tc>
          <w:tcPr>
            <w:tcW w:w="1701" w:type="dxa"/>
            <w:shd w:val="clear" w:color="auto" w:fill="DEEFFF"/>
            <w:vAlign w:val="center"/>
          </w:tcPr>
          <w:p w:rsidR="00486139" w:rsidRDefault="0068151B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9 mois</w:t>
            </w:r>
          </w:p>
        </w:tc>
        <w:tc>
          <w:tcPr>
            <w:tcW w:w="1559" w:type="dxa"/>
            <w:shd w:val="clear" w:color="auto" w:fill="DEEFFF"/>
            <w:vAlign w:val="center"/>
          </w:tcPr>
          <w:p w:rsidR="00486139" w:rsidRDefault="00E410F0" w:rsidP="006F2A35">
            <w:pPr>
              <w:spacing w:before="0" w:after="0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Université Aix-Marseille</w:t>
            </w:r>
          </w:p>
        </w:tc>
      </w:tr>
    </w:tbl>
    <w:p w:rsidR="00113AFE" w:rsidRPr="00940372" w:rsidRDefault="00113AFE" w:rsidP="00B443E0">
      <w:pPr>
        <w:spacing w:before="0" w:line="240" w:lineRule="auto"/>
        <w:jc w:val="center"/>
        <w:rPr>
          <w:rStyle w:val="Style8ptGrasCouleurpersonnaliseRVB79"/>
          <w:lang w:val="fr-FR"/>
        </w:rPr>
      </w:pPr>
    </w:p>
    <w:p w:rsidR="00510F74" w:rsidRPr="00940372" w:rsidRDefault="00510F74" w:rsidP="00510F74">
      <w:pPr>
        <w:spacing w:before="0" w:line="240" w:lineRule="auto"/>
        <w:jc w:val="center"/>
        <w:rPr>
          <w:rStyle w:val="Style8ptGrasCouleurpersonnaliseRVB79"/>
          <w:lang w:val="fr-FR"/>
        </w:rPr>
      </w:pPr>
      <w:r w:rsidRPr="00940372">
        <w:rPr>
          <w:rStyle w:val="Titre4Car"/>
          <w:b/>
          <w:bCs/>
          <w:caps w:val="0"/>
          <w:sz w:val="24"/>
          <w:lang w:val="fr-FR"/>
        </w:rPr>
        <w:t>Résumé des principales missions</w:t>
      </w:r>
    </w:p>
    <w:tbl>
      <w:tblPr>
        <w:tblpPr w:leftFromText="141" w:rightFromText="141" w:vertAnchor="text" w:horzAnchor="margin" w:tblpX="-15" w:tblpY="35"/>
        <w:tblW w:w="988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20" w:firstRow="1" w:lastRow="0" w:firstColumn="0" w:lastColumn="0" w:noHBand="0" w:noVBand="0"/>
      </w:tblPr>
      <w:tblGrid>
        <w:gridCol w:w="1395"/>
        <w:gridCol w:w="5103"/>
        <w:gridCol w:w="1789"/>
        <w:gridCol w:w="21"/>
        <w:gridCol w:w="1579"/>
      </w:tblGrid>
      <w:tr w:rsidR="00510F74" w:rsidRPr="004B2F16" w:rsidTr="004B2F16">
        <w:tc>
          <w:tcPr>
            <w:tcW w:w="1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tl2br w:val="nil"/>
              <w:tr2bl w:val="nil"/>
            </w:tcBorders>
            <w:shd w:val="clear" w:color="auto" w:fill="5D94C8"/>
            <w:vAlign w:val="center"/>
          </w:tcPr>
          <w:p w:rsidR="00510F74" w:rsidRPr="004B2F16" w:rsidRDefault="00510F74" w:rsidP="004B2F16">
            <w:pPr>
              <w:spacing w:before="0" w:after="0" w:line="240" w:lineRule="auto"/>
              <w:contextualSpacing/>
              <w:mirrorIndents/>
              <w:jc w:val="center"/>
              <w:rPr>
                <w:color w:val="FFFFFF"/>
                <w:szCs w:val="18"/>
                <w:lang w:val="fr-FR"/>
              </w:rPr>
            </w:pPr>
            <w:r w:rsidRPr="004B2F16">
              <w:rPr>
                <w:color w:val="FFFFFF"/>
                <w:szCs w:val="18"/>
                <w:lang w:val="fr-FR"/>
              </w:rPr>
              <w:t>Durée</w:t>
            </w:r>
          </w:p>
        </w:tc>
        <w:tc>
          <w:tcPr>
            <w:tcW w:w="51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tl2br w:val="nil"/>
              <w:tr2bl w:val="nil"/>
            </w:tcBorders>
            <w:shd w:val="clear" w:color="auto" w:fill="5D94C8"/>
            <w:vAlign w:val="center"/>
          </w:tcPr>
          <w:p w:rsidR="00510F74" w:rsidRPr="004B2F16" w:rsidRDefault="00510F74" w:rsidP="004B2F16">
            <w:pPr>
              <w:spacing w:before="0" w:after="0" w:line="240" w:lineRule="auto"/>
              <w:contextualSpacing/>
              <w:mirrorIndents/>
              <w:jc w:val="center"/>
              <w:rPr>
                <w:color w:val="FFFFFF"/>
                <w:szCs w:val="18"/>
                <w:lang w:val="fr-FR"/>
              </w:rPr>
            </w:pPr>
            <w:r w:rsidRPr="004B2F16">
              <w:rPr>
                <w:color w:val="FFFFFF"/>
                <w:szCs w:val="18"/>
                <w:lang w:val="fr-FR"/>
              </w:rPr>
              <w:t>Poste occupé</w:t>
            </w:r>
          </w:p>
        </w:tc>
        <w:tc>
          <w:tcPr>
            <w:tcW w:w="178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tl2br w:val="nil"/>
              <w:tr2bl w:val="nil"/>
            </w:tcBorders>
            <w:shd w:val="clear" w:color="auto" w:fill="5D94C8"/>
            <w:vAlign w:val="center"/>
          </w:tcPr>
          <w:p w:rsidR="00510F74" w:rsidRPr="004B2F16" w:rsidRDefault="00510F74" w:rsidP="004B2F16">
            <w:pPr>
              <w:spacing w:before="0" w:after="0" w:line="240" w:lineRule="auto"/>
              <w:contextualSpacing/>
              <w:mirrorIndents/>
              <w:jc w:val="center"/>
              <w:rPr>
                <w:color w:val="FFFFFF"/>
                <w:szCs w:val="18"/>
                <w:lang w:val="fr-FR"/>
              </w:rPr>
            </w:pPr>
            <w:r w:rsidRPr="004B2F16">
              <w:rPr>
                <w:color w:val="FFFFFF"/>
                <w:szCs w:val="18"/>
                <w:lang w:val="fr-FR"/>
              </w:rPr>
              <w:t>Client</w:t>
            </w:r>
          </w:p>
        </w:tc>
        <w:tc>
          <w:tcPr>
            <w:tcW w:w="160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tl2br w:val="nil"/>
              <w:tr2bl w:val="nil"/>
            </w:tcBorders>
            <w:shd w:val="clear" w:color="auto" w:fill="5D94C8"/>
            <w:vAlign w:val="center"/>
          </w:tcPr>
          <w:p w:rsidR="00510F74" w:rsidRPr="004B2F16" w:rsidRDefault="00D660E6" w:rsidP="004B2F16">
            <w:pPr>
              <w:spacing w:before="0" w:after="0" w:line="240" w:lineRule="auto"/>
              <w:contextualSpacing/>
              <w:mirrorIndents/>
              <w:jc w:val="center"/>
              <w:rPr>
                <w:color w:val="FFFFFF"/>
                <w:szCs w:val="18"/>
                <w:lang w:val="fr-FR"/>
              </w:rPr>
            </w:pPr>
            <w:r w:rsidRPr="004B2F16">
              <w:rPr>
                <w:color w:val="FFFFFF"/>
                <w:szCs w:val="18"/>
                <w:lang w:val="fr-FR"/>
              </w:rPr>
              <w:t>Lieu</w:t>
            </w:r>
          </w:p>
        </w:tc>
      </w:tr>
      <w:tr w:rsidR="00510F74" w:rsidRPr="004B2F16" w:rsidTr="004B2F16">
        <w:trPr>
          <w:trHeight w:val="284"/>
        </w:trPr>
        <w:tc>
          <w:tcPr>
            <w:tcW w:w="1395" w:type="dxa"/>
            <w:shd w:val="clear" w:color="auto" w:fill="DEEFFF"/>
            <w:vAlign w:val="center"/>
          </w:tcPr>
          <w:p w:rsidR="00510F74" w:rsidRPr="004B2F16" w:rsidRDefault="006E7469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6 mois</w:t>
            </w:r>
          </w:p>
        </w:tc>
        <w:tc>
          <w:tcPr>
            <w:tcW w:w="5103" w:type="dxa"/>
            <w:shd w:val="clear" w:color="auto" w:fill="DEEFFF"/>
            <w:vAlign w:val="center"/>
          </w:tcPr>
          <w:p w:rsidR="00510F74" w:rsidRPr="004B2F16" w:rsidRDefault="00B831C1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Développeur Java/Jee</w:t>
            </w:r>
          </w:p>
        </w:tc>
        <w:tc>
          <w:tcPr>
            <w:tcW w:w="1810" w:type="dxa"/>
            <w:gridSpan w:val="2"/>
            <w:shd w:val="clear" w:color="auto" w:fill="DEEFFF"/>
            <w:vAlign w:val="center"/>
          </w:tcPr>
          <w:p w:rsidR="00510F74" w:rsidRPr="004B2F16" w:rsidRDefault="006E7469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Treeptik</w:t>
            </w:r>
          </w:p>
        </w:tc>
        <w:tc>
          <w:tcPr>
            <w:tcW w:w="1579" w:type="dxa"/>
            <w:shd w:val="clear" w:color="auto" w:fill="DEEFFF"/>
            <w:vAlign w:val="center"/>
          </w:tcPr>
          <w:p w:rsidR="00510F74" w:rsidRPr="004B2F16" w:rsidRDefault="006E7469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Tholonet</w:t>
            </w:r>
            <w:r w:rsidR="00510F74" w:rsidRPr="004B2F16">
              <w:rPr>
                <w:szCs w:val="18"/>
                <w:lang w:val="fr-FR"/>
              </w:rPr>
              <w:t xml:space="preserve">  </w:t>
            </w:r>
          </w:p>
        </w:tc>
      </w:tr>
      <w:tr w:rsidR="00510F74" w:rsidRPr="004B2F16" w:rsidTr="004B2F16">
        <w:trPr>
          <w:trHeight w:val="20"/>
        </w:trPr>
        <w:tc>
          <w:tcPr>
            <w:tcW w:w="1395" w:type="dxa"/>
            <w:shd w:val="clear" w:color="auto" w:fill="BBDCFC"/>
            <w:vAlign w:val="center"/>
          </w:tcPr>
          <w:p w:rsidR="00510F74" w:rsidRPr="004B2F16" w:rsidRDefault="006E7469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2 mois</w:t>
            </w:r>
          </w:p>
        </w:tc>
        <w:tc>
          <w:tcPr>
            <w:tcW w:w="5103" w:type="dxa"/>
            <w:shd w:val="clear" w:color="auto" w:fill="BBDCFC"/>
            <w:vAlign w:val="center"/>
          </w:tcPr>
          <w:p w:rsidR="00510F74" w:rsidRPr="004B2F16" w:rsidRDefault="00B831C1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Développeur Java</w:t>
            </w:r>
          </w:p>
        </w:tc>
        <w:tc>
          <w:tcPr>
            <w:tcW w:w="1810" w:type="dxa"/>
            <w:gridSpan w:val="2"/>
            <w:shd w:val="clear" w:color="auto" w:fill="BBDCFC"/>
            <w:vAlign w:val="center"/>
          </w:tcPr>
          <w:p w:rsidR="00510F74" w:rsidRPr="004B2F16" w:rsidRDefault="006E7469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Atos</w:t>
            </w:r>
          </w:p>
        </w:tc>
        <w:tc>
          <w:tcPr>
            <w:tcW w:w="1579" w:type="dxa"/>
            <w:shd w:val="clear" w:color="auto" w:fill="BBDCFC"/>
            <w:vAlign w:val="center"/>
          </w:tcPr>
          <w:p w:rsidR="00510F74" w:rsidRPr="004B2F16" w:rsidRDefault="005F4B51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Toulon</w:t>
            </w:r>
          </w:p>
        </w:tc>
      </w:tr>
      <w:tr w:rsidR="005F4B51" w:rsidRPr="004B2F16" w:rsidTr="004B2F16">
        <w:trPr>
          <w:trHeight w:val="20"/>
        </w:trPr>
        <w:tc>
          <w:tcPr>
            <w:tcW w:w="1395" w:type="dxa"/>
            <w:shd w:val="clear" w:color="auto" w:fill="BBDCFC"/>
            <w:vAlign w:val="center"/>
          </w:tcPr>
          <w:p w:rsidR="005F4B51" w:rsidRDefault="005F4B51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1 ans</w:t>
            </w:r>
          </w:p>
        </w:tc>
        <w:tc>
          <w:tcPr>
            <w:tcW w:w="5103" w:type="dxa"/>
            <w:shd w:val="clear" w:color="auto" w:fill="BBDCFC"/>
            <w:vAlign w:val="center"/>
          </w:tcPr>
          <w:p w:rsidR="005F4B51" w:rsidRDefault="005F4B51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Développeur Java/Jee</w:t>
            </w:r>
          </w:p>
        </w:tc>
        <w:tc>
          <w:tcPr>
            <w:tcW w:w="1810" w:type="dxa"/>
            <w:gridSpan w:val="2"/>
            <w:shd w:val="clear" w:color="auto" w:fill="BBDCFC"/>
            <w:vAlign w:val="center"/>
          </w:tcPr>
          <w:p w:rsidR="005F4B51" w:rsidRDefault="004E4F65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Université</w:t>
            </w:r>
            <w:r w:rsidR="005F4B51">
              <w:rPr>
                <w:szCs w:val="18"/>
                <w:lang w:val="fr-FR"/>
              </w:rPr>
              <w:t xml:space="preserve"> Saint-Charles</w:t>
            </w:r>
          </w:p>
        </w:tc>
        <w:tc>
          <w:tcPr>
            <w:tcW w:w="1579" w:type="dxa"/>
            <w:shd w:val="clear" w:color="auto" w:fill="BBDCFC"/>
            <w:vAlign w:val="center"/>
          </w:tcPr>
          <w:p w:rsidR="005F4B51" w:rsidRPr="004B2F16" w:rsidRDefault="004E4F65" w:rsidP="004B2F16">
            <w:pPr>
              <w:spacing w:before="0" w:after="0" w:line="240" w:lineRule="auto"/>
              <w:contextualSpacing/>
              <w:mirrorIndents/>
              <w:rPr>
                <w:szCs w:val="18"/>
                <w:lang w:val="fr-FR"/>
              </w:rPr>
            </w:pPr>
            <w:r>
              <w:rPr>
                <w:szCs w:val="18"/>
                <w:lang w:val="fr-FR"/>
              </w:rPr>
              <w:t>Marseille</w:t>
            </w:r>
          </w:p>
        </w:tc>
      </w:tr>
    </w:tbl>
    <w:p w:rsidR="00510F74" w:rsidRPr="00940372" w:rsidRDefault="00510F74" w:rsidP="00B443E0">
      <w:pPr>
        <w:spacing w:before="0" w:line="240" w:lineRule="auto"/>
        <w:jc w:val="center"/>
        <w:rPr>
          <w:rStyle w:val="Style8ptGrasCouleurpersonnaliseRVB79"/>
          <w:lang w:val="fr-FR"/>
        </w:rPr>
      </w:pPr>
    </w:p>
    <w:p w:rsidR="00510F74" w:rsidRPr="00940372" w:rsidRDefault="00510F74" w:rsidP="00B443E0">
      <w:pPr>
        <w:spacing w:before="0" w:line="240" w:lineRule="auto"/>
        <w:jc w:val="center"/>
        <w:rPr>
          <w:rStyle w:val="Style8ptGrasCouleurpersonnaliseRVB79"/>
          <w:lang w:val="fr-FR"/>
        </w:rPr>
        <w:sectPr w:rsidR="00510F74" w:rsidRPr="00940372" w:rsidSect="00A63AE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95" w:right="1006" w:bottom="567" w:left="1200" w:header="456" w:footer="297" w:gutter="0"/>
          <w:cols w:space="708"/>
          <w:rtlGutter/>
          <w:docGrid w:linePitch="360"/>
        </w:sectPr>
      </w:pPr>
    </w:p>
    <w:p w:rsidR="00DF3B97" w:rsidRDefault="00DF3B97" w:rsidP="005417BA">
      <w:pPr>
        <w:tabs>
          <w:tab w:val="left" w:pos="1985"/>
        </w:tabs>
        <w:rPr>
          <w:lang w:val="fr-FR"/>
        </w:rPr>
      </w:pPr>
    </w:p>
    <w:p w:rsidR="00DF3B97" w:rsidRPr="00940372" w:rsidRDefault="00DF3B97" w:rsidP="005417BA">
      <w:pPr>
        <w:shd w:val="clear" w:color="auto" w:fill="BBDCFD"/>
        <w:spacing w:before="0" w:after="0"/>
        <w:rPr>
          <w:caps/>
          <w:sz w:val="22"/>
          <w:szCs w:val="22"/>
          <w:lang w:val="fr-FR"/>
        </w:rPr>
      </w:pPr>
      <w:r>
        <w:rPr>
          <w:caps/>
          <w:sz w:val="22"/>
          <w:szCs w:val="22"/>
          <w:lang w:val="fr-FR"/>
        </w:rPr>
        <w:t>Universite Saint-Charles - Marseille</w:t>
      </w:r>
      <w:r w:rsidRPr="00940372">
        <w:rPr>
          <w:caps/>
          <w:sz w:val="22"/>
          <w:szCs w:val="22"/>
          <w:lang w:val="fr-FR"/>
        </w:rPr>
        <w:br/>
      </w:r>
      <w:r>
        <w:rPr>
          <w:caps/>
          <w:sz w:val="22"/>
          <w:szCs w:val="22"/>
          <w:lang w:val="fr-FR"/>
        </w:rPr>
        <w:t>21/06/17-21/06/18</w:t>
      </w:r>
    </w:p>
    <w:p w:rsidR="00DF3B97" w:rsidRPr="00940372" w:rsidRDefault="00DF3B97" w:rsidP="005417BA">
      <w:pPr>
        <w:rPr>
          <w:b/>
          <w:i/>
          <w:sz w:val="24"/>
          <w:szCs w:val="24"/>
          <w:lang w:val="fr-FR"/>
        </w:rPr>
      </w:pPr>
      <w:r>
        <w:rPr>
          <w:b/>
          <w:i/>
          <w:snapToGrid w:val="0"/>
          <w:sz w:val="24"/>
          <w:szCs w:val="24"/>
          <w:lang w:val="fr-FR"/>
        </w:rPr>
        <w:t>Développeur java/JEE</w:t>
      </w:r>
    </w:p>
    <w:p w:rsidR="00DF3B97" w:rsidRPr="00940372" w:rsidRDefault="00DF3B97" w:rsidP="005417BA">
      <w:pPr>
        <w:spacing w:before="0" w:after="0"/>
        <w:jc w:val="both"/>
        <w:rPr>
          <w:snapToGrid w:val="0"/>
          <w:lang w:val="fr-FR"/>
        </w:rPr>
      </w:pPr>
      <w:r w:rsidRPr="00940372">
        <w:rPr>
          <w:b/>
          <w:lang w:val="fr-FR"/>
        </w:rPr>
        <w:t>Contexte :</w:t>
      </w:r>
      <w:r w:rsidRPr="00940372">
        <w:rPr>
          <w:snapToGrid w:val="0"/>
          <w:lang w:val="fr-FR"/>
        </w:rPr>
        <w:t xml:space="preserve"> </w:t>
      </w:r>
      <w:r>
        <w:rPr>
          <w:snapToGrid w:val="0"/>
          <w:lang w:val="fr-FR"/>
        </w:rPr>
        <w:t>Travail au pole développement java de L’université Saint-Charles. Travaux sur des applications de dématérialisation de processus administratifs.</w:t>
      </w:r>
    </w:p>
    <w:p w:rsidR="00DF3B97" w:rsidRPr="00940372" w:rsidRDefault="00DF3B97" w:rsidP="005417BA">
      <w:pPr>
        <w:spacing w:before="120" w:after="0"/>
        <w:rPr>
          <w:b/>
          <w:snapToGrid w:val="0"/>
          <w:lang w:val="fr-FR"/>
        </w:rPr>
      </w:pPr>
      <w:r w:rsidRPr="00940372">
        <w:rPr>
          <w:b/>
          <w:lang w:val="fr-FR"/>
        </w:rPr>
        <w:t>Réalisation / Rôle :</w:t>
      </w:r>
    </w:p>
    <w:p w:rsidR="00DF3B97" w:rsidRPr="00940372" w:rsidRDefault="00DF3B97" w:rsidP="005417BA">
      <w:pPr>
        <w:pStyle w:val="Paragraphedeliste"/>
        <w:rPr>
          <w:lang w:val="fr-FR"/>
        </w:rPr>
      </w:pPr>
      <w:r>
        <w:rPr>
          <w:lang w:val="fr-FR"/>
        </w:rPr>
        <w:t>TMA, améliorations mineurs et participation a des séances de démonstration pour une application de gestion de conventions juridiques.</w:t>
      </w:r>
    </w:p>
    <w:p w:rsidR="00DF3B97" w:rsidRPr="00940372" w:rsidRDefault="00DF3B97" w:rsidP="005417BA">
      <w:pPr>
        <w:pStyle w:val="Paragraphedeliste"/>
        <w:rPr>
          <w:lang w:val="fr-FR"/>
        </w:rPr>
      </w:pPr>
      <w:r>
        <w:rPr>
          <w:lang w:val="fr-FR"/>
        </w:rPr>
        <w:t>Développement de nouvelles fonctionnalités sur une application de recrutement pour les maitres de conférences et les professeurs d’universités.</w:t>
      </w:r>
    </w:p>
    <w:p w:rsidR="00DF3B97" w:rsidRPr="00940372" w:rsidRDefault="00DF3B97" w:rsidP="005417BA">
      <w:pPr>
        <w:pStyle w:val="Paragraphedeliste"/>
        <w:rPr>
          <w:lang w:val="fr-FR"/>
        </w:rPr>
      </w:pPr>
      <w:r>
        <w:rPr>
          <w:lang w:val="fr-FR"/>
        </w:rPr>
        <w:t>Préparation et réflexion sur une application mobile de notification pour étudiant.</w:t>
      </w:r>
    </w:p>
    <w:p w:rsidR="00DF3B97" w:rsidRDefault="00DF3B97" w:rsidP="005417BA">
      <w:pPr>
        <w:tabs>
          <w:tab w:val="left" w:pos="1985"/>
        </w:tabs>
        <w:rPr>
          <w:lang w:val="fr-FR"/>
        </w:rPr>
      </w:pPr>
      <w:r w:rsidRPr="00940372">
        <w:rPr>
          <w:b/>
          <w:lang w:val="fr-FR"/>
        </w:rPr>
        <w:t xml:space="preserve">Environnement: </w:t>
      </w:r>
      <w:r>
        <w:rPr>
          <w:lang w:val="fr-FR"/>
        </w:rPr>
        <w:t>Java 8, Java Jee, Primefaces, Git, Oracle, Glassfish, Cordova.</w:t>
      </w:r>
    </w:p>
    <w:p w:rsidR="00DF3B97" w:rsidRDefault="00DF3B97" w:rsidP="005417BA">
      <w:pPr>
        <w:tabs>
          <w:tab w:val="left" w:pos="1985"/>
        </w:tabs>
        <w:rPr>
          <w:lang w:val="fr-FR"/>
        </w:rPr>
      </w:pPr>
    </w:p>
    <w:p w:rsidR="00DF3B97" w:rsidRPr="00940372" w:rsidRDefault="00DF3B97" w:rsidP="005417BA">
      <w:pPr>
        <w:shd w:val="clear" w:color="auto" w:fill="BBDCFD"/>
        <w:spacing w:before="0" w:after="0"/>
        <w:rPr>
          <w:caps/>
          <w:sz w:val="22"/>
          <w:szCs w:val="22"/>
          <w:lang w:val="fr-FR"/>
        </w:rPr>
      </w:pPr>
      <w:r>
        <w:rPr>
          <w:caps/>
          <w:sz w:val="22"/>
          <w:szCs w:val="22"/>
          <w:lang w:val="fr-FR"/>
        </w:rPr>
        <w:t>Atos - Toulon</w:t>
      </w:r>
      <w:r w:rsidRPr="00940372">
        <w:rPr>
          <w:caps/>
          <w:sz w:val="22"/>
          <w:szCs w:val="22"/>
          <w:lang w:val="fr-FR"/>
        </w:rPr>
        <w:br/>
      </w:r>
      <w:r>
        <w:rPr>
          <w:caps/>
          <w:sz w:val="22"/>
          <w:szCs w:val="22"/>
          <w:lang w:val="fr-FR"/>
        </w:rPr>
        <w:t>05/12/16-03/02/17</w:t>
      </w:r>
    </w:p>
    <w:p w:rsidR="00DF3B97" w:rsidRPr="00940372" w:rsidRDefault="00DF3B97" w:rsidP="005417BA">
      <w:pPr>
        <w:rPr>
          <w:b/>
          <w:i/>
          <w:sz w:val="24"/>
          <w:szCs w:val="24"/>
          <w:lang w:val="fr-FR"/>
        </w:rPr>
      </w:pPr>
      <w:r>
        <w:rPr>
          <w:b/>
          <w:i/>
          <w:snapToGrid w:val="0"/>
          <w:sz w:val="24"/>
          <w:szCs w:val="24"/>
          <w:lang w:val="fr-FR"/>
        </w:rPr>
        <w:t>Développeur java</w:t>
      </w:r>
    </w:p>
    <w:p w:rsidR="00DF3B97" w:rsidRPr="00940372" w:rsidRDefault="00DF3B97" w:rsidP="005417BA">
      <w:pPr>
        <w:spacing w:before="0" w:after="0"/>
        <w:jc w:val="both"/>
        <w:rPr>
          <w:snapToGrid w:val="0"/>
          <w:lang w:val="fr-FR"/>
        </w:rPr>
      </w:pPr>
      <w:r w:rsidRPr="00940372">
        <w:rPr>
          <w:b/>
          <w:lang w:val="fr-FR"/>
        </w:rPr>
        <w:t>Contexte :</w:t>
      </w:r>
      <w:r w:rsidRPr="00940372">
        <w:rPr>
          <w:snapToGrid w:val="0"/>
          <w:lang w:val="fr-FR"/>
        </w:rPr>
        <w:t xml:space="preserve"> </w:t>
      </w:r>
      <w:r>
        <w:rPr>
          <w:snapToGrid w:val="0"/>
          <w:lang w:val="fr-FR"/>
        </w:rPr>
        <w:t>Travail au pole intégration du projet SICS. Travail sur des logiciels de configuration et d’installation du projet sur les machines militaires.</w:t>
      </w:r>
    </w:p>
    <w:p w:rsidR="00DF3B97" w:rsidRPr="00940372" w:rsidRDefault="00DF3B97" w:rsidP="005417BA">
      <w:pPr>
        <w:spacing w:before="120" w:after="0"/>
        <w:rPr>
          <w:b/>
          <w:snapToGrid w:val="0"/>
          <w:lang w:val="fr-FR"/>
        </w:rPr>
      </w:pPr>
      <w:r w:rsidRPr="00940372">
        <w:rPr>
          <w:b/>
          <w:lang w:val="fr-FR"/>
        </w:rPr>
        <w:t>Réalisation / Rôle :</w:t>
      </w:r>
    </w:p>
    <w:p w:rsidR="00DF3B97" w:rsidRPr="00940372" w:rsidRDefault="00DF3B97" w:rsidP="005417BA">
      <w:pPr>
        <w:pStyle w:val="Paragraphedeliste"/>
        <w:rPr>
          <w:lang w:val="fr-FR"/>
        </w:rPr>
      </w:pPr>
      <w:r>
        <w:rPr>
          <w:lang w:val="fr-FR"/>
        </w:rPr>
        <w:t>Amélioration graphiques du logiciel l’existant.</w:t>
      </w:r>
    </w:p>
    <w:p w:rsidR="00DF3B97" w:rsidRPr="00940372" w:rsidRDefault="00DF3B97" w:rsidP="005417BA">
      <w:pPr>
        <w:pStyle w:val="Paragraphedeliste"/>
        <w:rPr>
          <w:lang w:val="fr-FR"/>
        </w:rPr>
      </w:pPr>
      <w:r>
        <w:rPr>
          <w:lang w:val="fr-FR"/>
        </w:rPr>
        <w:t>Meilleur prise en compte des paramètres définis dans le cahier des charges.</w:t>
      </w:r>
    </w:p>
    <w:p w:rsidR="00DF3B97" w:rsidRPr="00940372" w:rsidRDefault="00DF3B97" w:rsidP="005417BA">
      <w:pPr>
        <w:pStyle w:val="Paragraphedeliste"/>
        <w:rPr>
          <w:lang w:val="fr-FR"/>
        </w:rPr>
      </w:pPr>
      <w:r>
        <w:rPr>
          <w:lang w:val="fr-FR"/>
        </w:rPr>
        <w:t>Développement d’une nouvelle interface pour l’installation</w:t>
      </w:r>
    </w:p>
    <w:p w:rsidR="00DF3B97" w:rsidRDefault="00DF3B97" w:rsidP="005417BA">
      <w:pPr>
        <w:tabs>
          <w:tab w:val="left" w:pos="1985"/>
        </w:tabs>
        <w:rPr>
          <w:lang w:val="fr-FR"/>
        </w:rPr>
      </w:pPr>
      <w:r w:rsidRPr="00940372">
        <w:rPr>
          <w:b/>
          <w:lang w:val="fr-FR"/>
        </w:rPr>
        <w:t xml:space="preserve">Environnement: </w:t>
      </w:r>
      <w:r>
        <w:rPr>
          <w:lang w:val="fr-FR"/>
        </w:rPr>
        <w:t>Java SE, Java FX, Maven, Bash, Git, NovaForge, Mantis.</w:t>
      </w:r>
    </w:p>
    <w:p w:rsidR="00DF3B97" w:rsidRDefault="00DF3B97" w:rsidP="005417BA">
      <w:pPr>
        <w:tabs>
          <w:tab w:val="left" w:pos="1985"/>
        </w:tabs>
        <w:rPr>
          <w:lang w:val="fr-FR"/>
        </w:rPr>
      </w:pPr>
    </w:p>
    <w:p w:rsidR="00324F66" w:rsidRPr="00940372" w:rsidRDefault="00E11BC4" w:rsidP="00324F66">
      <w:pPr>
        <w:shd w:val="clear" w:color="auto" w:fill="BBDCFD"/>
        <w:spacing w:before="0" w:after="0"/>
        <w:rPr>
          <w:caps/>
          <w:sz w:val="22"/>
          <w:szCs w:val="22"/>
          <w:lang w:val="fr-FR"/>
        </w:rPr>
      </w:pPr>
      <w:r>
        <w:rPr>
          <w:caps/>
          <w:sz w:val="22"/>
          <w:szCs w:val="22"/>
          <w:lang w:val="fr-FR"/>
        </w:rPr>
        <w:t>Treeptik</w:t>
      </w:r>
      <w:r w:rsidR="00324F66" w:rsidRPr="00940372">
        <w:rPr>
          <w:caps/>
          <w:sz w:val="22"/>
          <w:szCs w:val="22"/>
          <w:lang w:val="fr-FR"/>
        </w:rPr>
        <w:t xml:space="preserve"> - </w:t>
      </w:r>
      <w:r w:rsidR="001A4EEE">
        <w:rPr>
          <w:caps/>
          <w:sz w:val="22"/>
          <w:szCs w:val="22"/>
          <w:lang w:val="fr-FR"/>
        </w:rPr>
        <w:t>Tholonet</w:t>
      </w:r>
      <w:r w:rsidR="00324F66" w:rsidRPr="00940372">
        <w:rPr>
          <w:caps/>
          <w:sz w:val="22"/>
          <w:szCs w:val="22"/>
          <w:lang w:val="fr-FR"/>
        </w:rPr>
        <w:br/>
      </w:r>
      <w:r w:rsidR="001A4EEE">
        <w:rPr>
          <w:caps/>
          <w:sz w:val="22"/>
          <w:szCs w:val="22"/>
          <w:lang w:val="fr-FR"/>
        </w:rPr>
        <w:t>28/03/16-28/09/16</w:t>
      </w:r>
    </w:p>
    <w:p w:rsidR="009D3B5C" w:rsidRPr="00940372" w:rsidRDefault="00691FF2" w:rsidP="00B443E0">
      <w:pPr>
        <w:rPr>
          <w:b/>
          <w:i/>
          <w:sz w:val="24"/>
          <w:szCs w:val="24"/>
          <w:lang w:val="fr-FR"/>
        </w:rPr>
      </w:pPr>
      <w:r>
        <w:rPr>
          <w:b/>
          <w:i/>
          <w:snapToGrid w:val="0"/>
          <w:sz w:val="24"/>
          <w:szCs w:val="24"/>
          <w:lang w:val="fr-FR"/>
        </w:rPr>
        <w:t>Développeur</w:t>
      </w:r>
      <w:r w:rsidR="001A4EEE">
        <w:rPr>
          <w:b/>
          <w:i/>
          <w:snapToGrid w:val="0"/>
          <w:sz w:val="24"/>
          <w:szCs w:val="24"/>
          <w:lang w:val="fr-FR"/>
        </w:rPr>
        <w:t xml:space="preserve"> java/J</w:t>
      </w:r>
      <w:r w:rsidR="00751D73">
        <w:rPr>
          <w:b/>
          <w:i/>
          <w:snapToGrid w:val="0"/>
          <w:sz w:val="24"/>
          <w:szCs w:val="24"/>
          <w:lang w:val="fr-FR"/>
        </w:rPr>
        <w:t>EE</w:t>
      </w:r>
    </w:p>
    <w:p w:rsidR="009D3B5C" w:rsidRPr="00940372" w:rsidRDefault="009D3B5C" w:rsidP="00B443E0">
      <w:pPr>
        <w:spacing w:before="0" w:after="0"/>
        <w:jc w:val="both"/>
        <w:rPr>
          <w:snapToGrid w:val="0"/>
          <w:lang w:val="fr-FR"/>
        </w:rPr>
      </w:pPr>
      <w:r w:rsidRPr="00940372">
        <w:rPr>
          <w:b/>
          <w:lang w:val="fr-FR"/>
        </w:rPr>
        <w:t>Contexte :</w:t>
      </w:r>
      <w:r w:rsidRPr="00940372">
        <w:rPr>
          <w:snapToGrid w:val="0"/>
          <w:lang w:val="fr-FR"/>
        </w:rPr>
        <w:t xml:space="preserve"> </w:t>
      </w:r>
      <w:r w:rsidR="00691FF2">
        <w:rPr>
          <w:snapToGrid w:val="0"/>
          <w:lang w:val="fr-FR"/>
        </w:rPr>
        <w:t>Développeur</w:t>
      </w:r>
      <w:r w:rsidR="00654322">
        <w:rPr>
          <w:snapToGrid w:val="0"/>
          <w:lang w:val="fr-FR"/>
        </w:rPr>
        <w:t xml:space="preserve"> sur deux projets au forfait</w:t>
      </w:r>
      <w:r w:rsidR="00B521A3">
        <w:rPr>
          <w:snapToGrid w:val="0"/>
          <w:lang w:val="fr-FR"/>
        </w:rPr>
        <w:t>,</w:t>
      </w:r>
      <w:r w:rsidR="00654322">
        <w:rPr>
          <w:snapToGrid w:val="0"/>
          <w:lang w:val="fr-FR"/>
        </w:rPr>
        <w:t xml:space="preserve"> au sein de la société </w:t>
      </w:r>
      <w:r w:rsidR="00691FF2">
        <w:rPr>
          <w:snapToGrid w:val="0"/>
          <w:lang w:val="fr-FR"/>
        </w:rPr>
        <w:t>Treeptik</w:t>
      </w:r>
      <w:r w:rsidR="00B521A3">
        <w:rPr>
          <w:snapToGrid w:val="0"/>
          <w:lang w:val="fr-FR"/>
        </w:rPr>
        <w:t>, pour deux clients externes</w:t>
      </w:r>
      <w:r w:rsidR="00691FF2">
        <w:rPr>
          <w:snapToGrid w:val="0"/>
          <w:lang w:val="fr-FR"/>
        </w:rPr>
        <w:t>.</w:t>
      </w:r>
    </w:p>
    <w:p w:rsidR="009D3B5C" w:rsidRPr="00940372" w:rsidRDefault="009D3B5C" w:rsidP="00B443E0">
      <w:pPr>
        <w:spacing w:before="120" w:after="0"/>
        <w:rPr>
          <w:b/>
          <w:snapToGrid w:val="0"/>
          <w:lang w:val="fr-FR"/>
        </w:rPr>
      </w:pPr>
      <w:r w:rsidRPr="00940372">
        <w:rPr>
          <w:b/>
          <w:lang w:val="fr-FR"/>
        </w:rPr>
        <w:t>Réalisation / Rôle :</w:t>
      </w:r>
    </w:p>
    <w:p w:rsidR="00A74B0F" w:rsidRPr="00940372" w:rsidRDefault="00477A3F" w:rsidP="00940372">
      <w:pPr>
        <w:pStyle w:val="Paragraphedeliste"/>
        <w:rPr>
          <w:lang w:val="fr-FR"/>
        </w:rPr>
      </w:pPr>
      <w:r>
        <w:rPr>
          <w:lang w:val="fr-FR"/>
        </w:rPr>
        <w:t>Développement</w:t>
      </w:r>
      <w:r w:rsidR="00B16781">
        <w:rPr>
          <w:lang w:val="fr-FR"/>
        </w:rPr>
        <w:t xml:space="preserve"> sur une application de gestion de flotte pour un armateur de bateau</w:t>
      </w:r>
      <w:r w:rsidR="00D04AAC">
        <w:rPr>
          <w:lang w:val="fr-FR"/>
        </w:rPr>
        <w:t>. L’application permettait de gérer un groupe de bateau ainsi</w:t>
      </w:r>
      <w:r w:rsidR="007719F3">
        <w:rPr>
          <w:lang w:val="fr-FR"/>
        </w:rPr>
        <w:t xml:space="preserve"> que les personnes qui travaillaient à bord et leurs activités.</w:t>
      </w:r>
    </w:p>
    <w:p w:rsidR="00A74B0F" w:rsidRPr="00940372" w:rsidRDefault="00752EAE" w:rsidP="00940372">
      <w:pPr>
        <w:pStyle w:val="Paragraphedeliste"/>
        <w:rPr>
          <w:lang w:val="fr-FR"/>
        </w:rPr>
      </w:pPr>
      <w:r>
        <w:rPr>
          <w:lang w:val="fr-FR"/>
        </w:rPr>
        <w:t>Développement</w:t>
      </w:r>
      <w:r w:rsidR="00477A3F">
        <w:rPr>
          <w:lang w:val="fr-FR"/>
        </w:rPr>
        <w:t xml:space="preserve"> sur une application de relevée de de</w:t>
      </w:r>
      <w:r>
        <w:rPr>
          <w:lang w:val="fr-FR"/>
        </w:rPr>
        <w:t xml:space="preserve"> d</w:t>
      </w:r>
      <w:r w:rsidR="00477A3F">
        <w:rPr>
          <w:lang w:val="fr-FR"/>
        </w:rPr>
        <w:t xml:space="preserve">onnées, tel que la </w:t>
      </w:r>
      <w:r>
        <w:rPr>
          <w:lang w:val="fr-FR"/>
        </w:rPr>
        <w:t>température</w:t>
      </w:r>
      <w:r w:rsidR="00477A3F">
        <w:rPr>
          <w:lang w:val="fr-FR"/>
        </w:rPr>
        <w:t xml:space="preserve"> et le niveau d’eau, sur des sources </w:t>
      </w:r>
      <w:r>
        <w:rPr>
          <w:lang w:val="fr-FR"/>
        </w:rPr>
        <w:t>d’eau à partir de capteurs.</w:t>
      </w:r>
    </w:p>
    <w:p w:rsidR="009D3B5C" w:rsidRPr="00940372" w:rsidRDefault="006A48CC" w:rsidP="00940372">
      <w:pPr>
        <w:pStyle w:val="Paragraphedeliste"/>
        <w:rPr>
          <w:lang w:val="fr-FR"/>
        </w:rPr>
      </w:pPr>
      <w:r>
        <w:rPr>
          <w:lang w:val="fr-FR"/>
        </w:rPr>
        <w:t xml:space="preserve">Dans les deux cas, </w:t>
      </w:r>
      <w:r w:rsidR="00FA5408">
        <w:rPr>
          <w:lang w:val="fr-FR"/>
        </w:rPr>
        <w:t>développement</w:t>
      </w:r>
      <w:r w:rsidR="00875B1C">
        <w:rPr>
          <w:lang w:val="fr-FR"/>
        </w:rPr>
        <w:t xml:space="preserve"> de nouvelles fonction, maintient de l’application, correction de bugs, </w:t>
      </w:r>
      <w:r w:rsidR="00A30CA6">
        <w:rPr>
          <w:lang w:val="fr-FR"/>
        </w:rPr>
        <w:t>amélioration des</w:t>
      </w:r>
      <w:r w:rsidR="00FA5408">
        <w:rPr>
          <w:lang w:val="fr-FR"/>
        </w:rPr>
        <w:t xml:space="preserve"> IHM</w:t>
      </w:r>
      <w:r w:rsidR="00A30CA6">
        <w:rPr>
          <w:lang w:val="fr-FR"/>
        </w:rPr>
        <w:t>.</w:t>
      </w:r>
    </w:p>
    <w:p w:rsidR="009D3B5C" w:rsidRPr="00940372" w:rsidRDefault="009D3B5C" w:rsidP="00B443E0">
      <w:pPr>
        <w:tabs>
          <w:tab w:val="left" w:pos="1985"/>
        </w:tabs>
        <w:rPr>
          <w:lang w:val="fr-FR"/>
        </w:rPr>
      </w:pPr>
      <w:r w:rsidRPr="00940372">
        <w:rPr>
          <w:b/>
          <w:lang w:val="fr-FR"/>
        </w:rPr>
        <w:t xml:space="preserve">Environnement: </w:t>
      </w:r>
      <w:r w:rsidR="00FA5408">
        <w:rPr>
          <w:lang w:val="fr-FR"/>
        </w:rPr>
        <w:t xml:space="preserve">Java, Jee, Spring, Hibernate, </w:t>
      </w:r>
      <w:r w:rsidR="00254AE5">
        <w:rPr>
          <w:lang w:val="fr-FR"/>
        </w:rPr>
        <w:t xml:space="preserve">Thymeleaf, </w:t>
      </w:r>
      <w:r w:rsidR="000D6488">
        <w:rPr>
          <w:lang w:val="fr-FR"/>
        </w:rPr>
        <w:t>Javascript, Jquery, Javascript, Maven, Ubuntu</w:t>
      </w:r>
    </w:p>
    <w:p w:rsidR="00E92403" w:rsidRPr="00940372" w:rsidRDefault="00E92403" w:rsidP="00EB661D">
      <w:pPr>
        <w:tabs>
          <w:tab w:val="left" w:pos="1985"/>
        </w:tabs>
        <w:rPr>
          <w:lang w:val="fr-FR"/>
        </w:rPr>
      </w:pPr>
    </w:p>
    <w:p w:rsidR="00D660E6" w:rsidRPr="00940372" w:rsidRDefault="00D660E6" w:rsidP="00EA55F7">
      <w:pPr>
        <w:spacing w:before="0" w:line="240" w:lineRule="auto"/>
        <w:rPr>
          <w:rStyle w:val="Style8ptGrasCouleurpersonnaliseRVB79"/>
          <w:lang w:val="fr-FR"/>
        </w:rPr>
      </w:pPr>
    </w:p>
    <w:sectPr w:rsidR="00D660E6" w:rsidRPr="00940372" w:rsidSect="00A63AE4">
      <w:pgSz w:w="11906" w:h="16838" w:code="9"/>
      <w:pgMar w:top="1195" w:right="1006" w:bottom="567" w:left="1200" w:header="456" w:footer="297" w:gutter="0"/>
      <w:cols w:space="708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7">
      <wne:acd wne:acdName="acd0"/>
    </wne:keymap>
  </wne:keymaps>
  <wne:toolbars>
    <wne:acdManifest>
      <wne:acdEntry wne:acdName="acd0"/>
    </wne:acdManifest>
  </wne:toolbars>
  <wne:acds>
    <wne:acd wne:argValue="6fBXAGkAbgBnAGQAaQBuAGcAcwAgADIA" wne:acdName="acd0" wne:fciIndexBasedOn="022B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854" w:rsidRDefault="005B2854" w:rsidP="008210DE">
      <w:pPr>
        <w:spacing w:before="0" w:after="0" w:line="240" w:lineRule="auto"/>
      </w:pPr>
      <w:r>
        <w:separator/>
      </w:r>
    </w:p>
  </w:endnote>
  <w:endnote w:type="continuationSeparator" w:id="0">
    <w:p w:rsidR="005B2854" w:rsidRDefault="005B2854" w:rsidP="008210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0DF" w:rsidRDefault="003D40D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518" w:rsidRPr="00A63AE4" w:rsidRDefault="00D25EDA" w:rsidP="00E47BC3">
    <w:pPr>
      <w:pStyle w:val="Pieddepage"/>
      <w:tabs>
        <w:tab w:val="clear" w:pos="4536"/>
        <w:tab w:val="clear" w:pos="9072"/>
        <w:tab w:val="left" w:pos="2657"/>
      </w:tabs>
      <w:ind w:left="-1200"/>
      <w:jc w:val="right"/>
      <w:rPr>
        <w:sz w:val="10"/>
        <w:szCs w:val="10"/>
      </w:rPr>
    </w:pPr>
    <w:r w:rsidRPr="008379AB">
      <w:rPr>
        <w:noProof/>
        <w:sz w:val="14"/>
        <w:lang w:val="fr-FR" w:eastAsia="fr-FR"/>
      </w:rPr>
      <w:drawing>
        <wp:inline distT="0" distB="0" distL="0" distR="0">
          <wp:extent cx="7574280" cy="53340"/>
          <wp:effectExtent l="0" t="0" r="0" b="0"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280" cy="53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05518" w:rsidRPr="00A63AE4">
      <w:rPr>
        <w:sz w:val="10"/>
        <w:szCs w:val="10"/>
        <w:lang w:val="fr-FR"/>
      </w:rPr>
      <w:tab/>
    </w:r>
  </w:p>
  <w:tbl>
    <w:tblPr>
      <w:tblW w:w="3085" w:type="dxa"/>
      <w:tblLook w:val="04A0" w:firstRow="1" w:lastRow="0" w:firstColumn="1" w:lastColumn="0" w:noHBand="0" w:noVBand="1"/>
    </w:tblPr>
    <w:tblGrid>
      <w:gridCol w:w="3085"/>
    </w:tblGrid>
    <w:tr w:rsidR="00C140B7" w:rsidRPr="00A36D21" w:rsidTr="00C140B7">
      <w:tc>
        <w:tcPr>
          <w:tcW w:w="3085" w:type="dxa"/>
        </w:tcPr>
        <w:p w:rsidR="00C140B7" w:rsidRPr="006812D5" w:rsidRDefault="00C140B7" w:rsidP="00C140B7">
          <w:pPr>
            <w:pStyle w:val="Pieddepage"/>
            <w:tabs>
              <w:tab w:val="clear" w:pos="4536"/>
              <w:tab w:val="clear" w:pos="9072"/>
              <w:tab w:val="left" w:pos="2657"/>
            </w:tabs>
            <w:rPr>
              <w:i/>
              <w:sz w:val="12"/>
              <w:szCs w:val="12"/>
            </w:rPr>
          </w:pPr>
        </w:p>
      </w:tc>
    </w:tr>
  </w:tbl>
  <w:p w:rsidR="00605518" w:rsidRPr="00B9028F" w:rsidRDefault="00605518" w:rsidP="00E47BC3">
    <w:pPr>
      <w:pStyle w:val="Pieddepage"/>
      <w:tabs>
        <w:tab w:val="clear" w:pos="4536"/>
        <w:tab w:val="clear" w:pos="9072"/>
        <w:tab w:val="left" w:pos="2657"/>
      </w:tabs>
      <w:ind w:left="-1200"/>
      <w:jc w:val="right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0DF" w:rsidRDefault="003D40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854" w:rsidRDefault="005B2854" w:rsidP="008210DE">
      <w:pPr>
        <w:spacing w:before="0" w:after="0" w:line="240" w:lineRule="auto"/>
      </w:pPr>
      <w:r>
        <w:separator/>
      </w:r>
    </w:p>
  </w:footnote>
  <w:footnote w:type="continuationSeparator" w:id="0">
    <w:p w:rsidR="005B2854" w:rsidRDefault="005B2854" w:rsidP="008210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0DF" w:rsidRDefault="003D40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518" w:rsidRDefault="00D25EDA" w:rsidP="00D9701D">
    <w:pPr>
      <w:pStyle w:val="En-tte"/>
      <w:ind w:left="-1200" w:right="-1000"/>
    </w:pPr>
    <w:r w:rsidRPr="008379AB">
      <w:rPr>
        <w:noProof/>
        <w:lang w:val="fr-FR" w:eastAsia="fr-FR"/>
      </w:rPr>
      <w:drawing>
        <wp:inline distT="0" distB="0" distL="0" distR="0">
          <wp:extent cx="7559040" cy="297180"/>
          <wp:effectExtent l="0" t="0" r="0" b="0"/>
          <wp:docPr id="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0DF" w:rsidRDefault="003D40D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36CE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C7280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35207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25CD2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84EBE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60FF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284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64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2E1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9146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E5E7A"/>
    <w:multiLevelType w:val="multilevel"/>
    <w:tmpl w:val="0114BBCA"/>
    <w:lvl w:ilvl="0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 w15:restartNumberingAfterBreak="0">
    <w:nsid w:val="148A166C"/>
    <w:multiLevelType w:val="hybridMultilevel"/>
    <w:tmpl w:val="DDF21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27785"/>
    <w:multiLevelType w:val="hybridMultilevel"/>
    <w:tmpl w:val="E8B8792E"/>
    <w:lvl w:ilvl="0" w:tplc="6D560E8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020746"/>
    <w:multiLevelType w:val="hybridMultilevel"/>
    <w:tmpl w:val="0A28F89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EC6C83"/>
    <w:multiLevelType w:val="multilevel"/>
    <w:tmpl w:val="761C71F0"/>
    <w:lvl w:ilvl="0">
      <w:start w:val="1"/>
      <w:numFmt w:val="bullet"/>
      <w:lvlText w:val=""/>
      <w:lvlJc w:val="left"/>
      <w:pPr>
        <w:tabs>
          <w:tab w:val="num" w:pos="184"/>
        </w:tabs>
        <w:ind w:left="184" w:hanging="1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4B6908"/>
    <w:multiLevelType w:val="multilevel"/>
    <w:tmpl w:val="7404556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F539ED"/>
    <w:multiLevelType w:val="hybridMultilevel"/>
    <w:tmpl w:val="070227EE"/>
    <w:lvl w:ilvl="0" w:tplc="87C0318E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2C986CC3"/>
    <w:multiLevelType w:val="hybridMultilevel"/>
    <w:tmpl w:val="74045564"/>
    <w:lvl w:ilvl="0" w:tplc="8018BA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BF6150"/>
    <w:multiLevelType w:val="hybridMultilevel"/>
    <w:tmpl w:val="866EA2D2"/>
    <w:lvl w:ilvl="0" w:tplc="6082D30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4D4D4D"/>
      </w:rPr>
    </w:lvl>
    <w:lvl w:ilvl="1" w:tplc="0A6896BC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color w:val="4D4D4D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05140D7"/>
    <w:multiLevelType w:val="multilevel"/>
    <w:tmpl w:val="308486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4D4D4D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D4D4D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16E047E"/>
    <w:multiLevelType w:val="hybridMultilevel"/>
    <w:tmpl w:val="2000142C"/>
    <w:lvl w:ilvl="0" w:tplc="6D560E8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D4D4D"/>
      </w:rPr>
    </w:lvl>
    <w:lvl w:ilvl="1" w:tplc="0A6896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D4D4D"/>
      </w:rPr>
    </w:lvl>
    <w:lvl w:ilvl="2" w:tplc="04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C6F3335"/>
    <w:multiLevelType w:val="hybridMultilevel"/>
    <w:tmpl w:val="6054F9C0"/>
    <w:lvl w:ilvl="0" w:tplc="6D560E8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D4D4D"/>
      </w:rPr>
    </w:lvl>
    <w:lvl w:ilvl="1" w:tplc="0A6896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D4D4D"/>
      </w:rPr>
    </w:lvl>
    <w:lvl w:ilvl="2" w:tplc="04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F9D2BC7"/>
    <w:multiLevelType w:val="multilevel"/>
    <w:tmpl w:val="308486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4D4D4D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D4D4D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20B5CDC"/>
    <w:multiLevelType w:val="hybridMultilevel"/>
    <w:tmpl w:val="761C71F0"/>
    <w:lvl w:ilvl="0" w:tplc="185ABE6E">
      <w:start w:val="1"/>
      <w:numFmt w:val="bullet"/>
      <w:lvlText w:val=""/>
      <w:lvlJc w:val="left"/>
      <w:pPr>
        <w:tabs>
          <w:tab w:val="num" w:pos="184"/>
        </w:tabs>
        <w:ind w:left="184" w:hanging="1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B527C0"/>
    <w:multiLevelType w:val="hybridMultilevel"/>
    <w:tmpl w:val="30848656"/>
    <w:lvl w:ilvl="0" w:tplc="6082D30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4D4D4D"/>
      </w:rPr>
    </w:lvl>
    <w:lvl w:ilvl="1" w:tplc="0A6896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D4D4D"/>
      </w:rPr>
    </w:lvl>
    <w:lvl w:ilvl="2" w:tplc="04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5902ECB"/>
    <w:multiLevelType w:val="hybridMultilevel"/>
    <w:tmpl w:val="A086C96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E02315"/>
    <w:multiLevelType w:val="hybridMultilevel"/>
    <w:tmpl w:val="45B0BC9E"/>
    <w:lvl w:ilvl="0" w:tplc="87C0318E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A24CD468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color w:val="auto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19D18A8"/>
    <w:multiLevelType w:val="hybridMultilevel"/>
    <w:tmpl w:val="0114BBCA"/>
    <w:lvl w:ilvl="0" w:tplc="040C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8" w15:restartNumberingAfterBreak="0">
    <w:nsid w:val="635050B7"/>
    <w:multiLevelType w:val="hybridMultilevel"/>
    <w:tmpl w:val="AFA6F75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87F4F"/>
    <w:multiLevelType w:val="hybridMultilevel"/>
    <w:tmpl w:val="BA528264"/>
    <w:lvl w:ilvl="0" w:tplc="040C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E847F76"/>
    <w:multiLevelType w:val="hybridMultilevel"/>
    <w:tmpl w:val="D15A10A4"/>
    <w:lvl w:ilvl="0" w:tplc="BDD408B4">
      <w:start w:val="1"/>
      <w:numFmt w:val="bullet"/>
      <w:pStyle w:val="Paragraphedelist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66D0CE">
      <w:start w:val="1"/>
      <w:numFmt w:val="bullet"/>
      <w:pStyle w:val="Paragraphe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13"/>
  </w:num>
  <w:num w:numId="17">
    <w:abstractNumId w:val="18"/>
  </w:num>
  <w:num w:numId="18">
    <w:abstractNumId w:val="24"/>
  </w:num>
  <w:num w:numId="19">
    <w:abstractNumId w:val="27"/>
  </w:num>
  <w:num w:numId="20">
    <w:abstractNumId w:val="10"/>
  </w:num>
  <w:num w:numId="21">
    <w:abstractNumId w:val="23"/>
  </w:num>
  <w:num w:numId="22">
    <w:abstractNumId w:val="14"/>
  </w:num>
  <w:num w:numId="23">
    <w:abstractNumId w:val="17"/>
  </w:num>
  <w:num w:numId="24">
    <w:abstractNumId w:val="15"/>
  </w:num>
  <w:num w:numId="25">
    <w:abstractNumId w:val="12"/>
  </w:num>
  <w:num w:numId="26">
    <w:abstractNumId w:val="19"/>
  </w:num>
  <w:num w:numId="27">
    <w:abstractNumId w:val="20"/>
  </w:num>
  <w:num w:numId="28">
    <w:abstractNumId w:val="22"/>
  </w:num>
  <w:num w:numId="29">
    <w:abstractNumId w:val="21"/>
  </w:num>
  <w:num w:numId="30">
    <w:abstractNumId w:val="2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rawingGridVerticalSpacing w:val="57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C6"/>
    <w:rsid w:val="0000035B"/>
    <w:rsid w:val="0000224C"/>
    <w:rsid w:val="00004F92"/>
    <w:rsid w:val="0000632C"/>
    <w:rsid w:val="00006696"/>
    <w:rsid w:val="000071A3"/>
    <w:rsid w:val="00010EA2"/>
    <w:rsid w:val="00026896"/>
    <w:rsid w:val="00026B34"/>
    <w:rsid w:val="00030805"/>
    <w:rsid w:val="00035FBB"/>
    <w:rsid w:val="00036843"/>
    <w:rsid w:val="00042068"/>
    <w:rsid w:val="00045505"/>
    <w:rsid w:val="00047608"/>
    <w:rsid w:val="00050D8D"/>
    <w:rsid w:val="00054025"/>
    <w:rsid w:val="000547AF"/>
    <w:rsid w:val="00061A6F"/>
    <w:rsid w:val="00064B6C"/>
    <w:rsid w:val="00073C32"/>
    <w:rsid w:val="000755F1"/>
    <w:rsid w:val="00075662"/>
    <w:rsid w:val="00076A42"/>
    <w:rsid w:val="00077F0D"/>
    <w:rsid w:val="00083C38"/>
    <w:rsid w:val="00093688"/>
    <w:rsid w:val="00095457"/>
    <w:rsid w:val="000A2B68"/>
    <w:rsid w:val="000A31EF"/>
    <w:rsid w:val="000B06BF"/>
    <w:rsid w:val="000B16B3"/>
    <w:rsid w:val="000B4FD8"/>
    <w:rsid w:val="000B574F"/>
    <w:rsid w:val="000C0A71"/>
    <w:rsid w:val="000C1F32"/>
    <w:rsid w:val="000C426B"/>
    <w:rsid w:val="000D0157"/>
    <w:rsid w:val="000D5AC6"/>
    <w:rsid w:val="000D6488"/>
    <w:rsid w:val="000E4796"/>
    <w:rsid w:val="000F2EA1"/>
    <w:rsid w:val="00101330"/>
    <w:rsid w:val="0010504B"/>
    <w:rsid w:val="00106A9D"/>
    <w:rsid w:val="00112E7F"/>
    <w:rsid w:val="00113AFE"/>
    <w:rsid w:val="00133503"/>
    <w:rsid w:val="0014183C"/>
    <w:rsid w:val="00143297"/>
    <w:rsid w:val="00143B20"/>
    <w:rsid w:val="001504F6"/>
    <w:rsid w:val="00153680"/>
    <w:rsid w:val="00154463"/>
    <w:rsid w:val="00161D3A"/>
    <w:rsid w:val="00162749"/>
    <w:rsid w:val="00163A08"/>
    <w:rsid w:val="00163CBF"/>
    <w:rsid w:val="001766BA"/>
    <w:rsid w:val="00180D79"/>
    <w:rsid w:val="001817A4"/>
    <w:rsid w:val="001838D6"/>
    <w:rsid w:val="00184266"/>
    <w:rsid w:val="001850BD"/>
    <w:rsid w:val="00190F37"/>
    <w:rsid w:val="0019730C"/>
    <w:rsid w:val="001A4EEE"/>
    <w:rsid w:val="001A5A56"/>
    <w:rsid w:val="001A785C"/>
    <w:rsid w:val="001B3E11"/>
    <w:rsid w:val="001C192F"/>
    <w:rsid w:val="001C3EFB"/>
    <w:rsid w:val="001C5A80"/>
    <w:rsid w:val="001C5E7A"/>
    <w:rsid w:val="001D1009"/>
    <w:rsid w:val="001D16A0"/>
    <w:rsid w:val="001D3605"/>
    <w:rsid w:val="001E35CD"/>
    <w:rsid w:val="001E4E4F"/>
    <w:rsid w:val="001F17AA"/>
    <w:rsid w:val="001F6E72"/>
    <w:rsid w:val="00201F12"/>
    <w:rsid w:val="00212839"/>
    <w:rsid w:val="002134E9"/>
    <w:rsid w:val="00214F6D"/>
    <w:rsid w:val="00215DDA"/>
    <w:rsid w:val="00220993"/>
    <w:rsid w:val="00221E69"/>
    <w:rsid w:val="002229BD"/>
    <w:rsid w:val="00227552"/>
    <w:rsid w:val="0023065B"/>
    <w:rsid w:val="00236FED"/>
    <w:rsid w:val="00240B93"/>
    <w:rsid w:val="0024289D"/>
    <w:rsid w:val="0025058E"/>
    <w:rsid w:val="00251452"/>
    <w:rsid w:val="002521ED"/>
    <w:rsid w:val="00253473"/>
    <w:rsid w:val="00254AE5"/>
    <w:rsid w:val="00254EA4"/>
    <w:rsid w:val="00255936"/>
    <w:rsid w:val="00260DFE"/>
    <w:rsid w:val="00260EE7"/>
    <w:rsid w:val="00262F34"/>
    <w:rsid w:val="00271BEA"/>
    <w:rsid w:val="00273015"/>
    <w:rsid w:val="00276DD9"/>
    <w:rsid w:val="00280238"/>
    <w:rsid w:val="00286B7B"/>
    <w:rsid w:val="002902C2"/>
    <w:rsid w:val="00293377"/>
    <w:rsid w:val="00297605"/>
    <w:rsid w:val="002B0A8D"/>
    <w:rsid w:val="002B7077"/>
    <w:rsid w:val="002B797D"/>
    <w:rsid w:val="002C20DF"/>
    <w:rsid w:val="002C279A"/>
    <w:rsid w:val="002C6014"/>
    <w:rsid w:val="002C7A39"/>
    <w:rsid w:val="002E574F"/>
    <w:rsid w:val="002E6F11"/>
    <w:rsid w:val="002F2A48"/>
    <w:rsid w:val="002F6F5C"/>
    <w:rsid w:val="002F79AE"/>
    <w:rsid w:val="00301EA6"/>
    <w:rsid w:val="00302B8C"/>
    <w:rsid w:val="00306DAF"/>
    <w:rsid w:val="003111BB"/>
    <w:rsid w:val="003152D0"/>
    <w:rsid w:val="003235F2"/>
    <w:rsid w:val="00323819"/>
    <w:rsid w:val="00324F66"/>
    <w:rsid w:val="003275A9"/>
    <w:rsid w:val="00333FA8"/>
    <w:rsid w:val="00334ABB"/>
    <w:rsid w:val="003418A7"/>
    <w:rsid w:val="00343BAF"/>
    <w:rsid w:val="00347AD5"/>
    <w:rsid w:val="00360F85"/>
    <w:rsid w:val="00364C05"/>
    <w:rsid w:val="00366790"/>
    <w:rsid w:val="00373B05"/>
    <w:rsid w:val="00376112"/>
    <w:rsid w:val="003779DF"/>
    <w:rsid w:val="00381BC7"/>
    <w:rsid w:val="00383B04"/>
    <w:rsid w:val="00387240"/>
    <w:rsid w:val="003913D4"/>
    <w:rsid w:val="00395C0A"/>
    <w:rsid w:val="00397075"/>
    <w:rsid w:val="003A59C2"/>
    <w:rsid w:val="003A61FA"/>
    <w:rsid w:val="003A632D"/>
    <w:rsid w:val="003B5EF6"/>
    <w:rsid w:val="003B727B"/>
    <w:rsid w:val="003B7ABF"/>
    <w:rsid w:val="003C0174"/>
    <w:rsid w:val="003C2206"/>
    <w:rsid w:val="003C4C2E"/>
    <w:rsid w:val="003D20C9"/>
    <w:rsid w:val="003D2869"/>
    <w:rsid w:val="003D37C9"/>
    <w:rsid w:val="003D40DF"/>
    <w:rsid w:val="003D6236"/>
    <w:rsid w:val="003E3B97"/>
    <w:rsid w:val="003E3C8B"/>
    <w:rsid w:val="003E44A0"/>
    <w:rsid w:val="003E7647"/>
    <w:rsid w:val="003F4BB2"/>
    <w:rsid w:val="003F55DA"/>
    <w:rsid w:val="00402DCA"/>
    <w:rsid w:val="00404149"/>
    <w:rsid w:val="004113D1"/>
    <w:rsid w:val="00412ACC"/>
    <w:rsid w:val="00425CFB"/>
    <w:rsid w:val="00430964"/>
    <w:rsid w:val="00430C53"/>
    <w:rsid w:val="004379BC"/>
    <w:rsid w:val="004413D8"/>
    <w:rsid w:val="004436C7"/>
    <w:rsid w:val="004457AB"/>
    <w:rsid w:val="004503FD"/>
    <w:rsid w:val="004512CD"/>
    <w:rsid w:val="0045149A"/>
    <w:rsid w:val="00464AB4"/>
    <w:rsid w:val="00470463"/>
    <w:rsid w:val="00477A3F"/>
    <w:rsid w:val="00477E4B"/>
    <w:rsid w:val="00484F25"/>
    <w:rsid w:val="00486139"/>
    <w:rsid w:val="00486F60"/>
    <w:rsid w:val="0049070F"/>
    <w:rsid w:val="004931D4"/>
    <w:rsid w:val="004A0BFF"/>
    <w:rsid w:val="004A5170"/>
    <w:rsid w:val="004A5FD1"/>
    <w:rsid w:val="004B2DF7"/>
    <w:rsid w:val="004B2F16"/>
    <w:rsid w:val="004C74F8"/>
    <w:rsid w:val="004D675D"/>
    <w:rsid w:val="004E4F65"/>
    <w:rsid w:val="004F2575"/>
    <w:rsid w:val="00500CD1"/>
    <w:rsid w:val="005021E6"/>
    <w:rsid w:val="00505D8E"/>
    <w:rsid w:val="00505E44"/>
    <w:rsid w:val="00506F31"/>
    <w:rsid w:val="00507C40"/>
    <w:rsid w:val="00510F74"/>
    <w:rsid w:val="00514168"/>
    <w:rsid w:val="005148B6"/>
    <w:rsid w:val="005174F2"/>
    <w:rsid w:val="00526950"/>
    <w:rsid w:val="00527BD7"/>
    <w:rsid w:val="00531650"/>
    <w:rsid w:val="00552729"/>
    <w:rsid w:val="00555D4A"/>
    <w:rsid w:val="00560204"/>
    <w:rsid w:val="00572885"/>
    <w:rsid w:val="005728D0"/>
    <w:rsid w:val="00572CFC"/>
    <w:rsid w:val="00573537"/>
    <w:rsid w:val="00580F77"/>
    <w:rsid w:val="00586A84"/>
    <w:rsid w:val="005940D3"/>
    <w:rsid w:val="005A3630"/>
    <w:rsid w:val="005A5B96"/>
    <w:rsid w:val="005B2854"/>
    <w:rsid w:val="005B3E6E"/>
    <w:rsid w:val="005C5B35"/>
    <w:rsid w:val="005C5B47"/>
    <w:rsid w:val="005D1F71"/>
    <w:rsid w:val="005E1351"/>
    <w:rsid w:val="005E1407"/>
    <w:rsid w:val="005E2C86"/>
    <w:rsid w:val="005E77AD"/>
    <w:rsid w:val="005F2929"/>
    <w:rsid w:val="005F4B51"/>
    <w:rsid w:val="0060014F"/>
    <w:rsid w:val="00605518"/>
    <w:rsid w:val="006235CF"/>
    <w:rsid w:val="00635433"/>
    <w:rsid w:val="006363F7"/>
    <w:rsid w:val="006426DE"/>
    <w:rsid w:val="00643DBD"/>
    <w:rsid w:val="006515E8"/>
    <w:rsid w:val="00653DC7"/>
    <w:rsid w:val="00654322"/>
    <w:rsid w:val="00655006"/>
    <w:rsid w:val="006575F6"/>
    <w:rsid w:val="0066533A"/>
    <w:rsid w:val="00666D72"/>
    <w:rsid w:val="006735E1"/>
    <w:rsid w:val="0067372C"/>
    <w:rsid w:val="00673A24"/>
    <w:rsid w:val="006749B1"/>
    <w:rsid w:val="00676DDE"/>
    <w:rsid w:val="00677F26"/>
    <w:rsid w:val="00680C96"/>
    <w:rsid w:val="00680E89"/>
    <w:rsid w:val="00681232"/>
    <w:rsid w:val="006812D5"/>
    <w:rsid w:val="0068151B"/>
    <w:rsid w:val="00691FF2"/>
    <w:rsid w:val="00693533"/>
    <w:rsid w:val="0069380D"/>
    <w:rsid w:val="00694B8E"/>
    <w:rsid w:val="00695CC5"/>
    <w:rsid w:val="006A26B8"/>
    <w:rsid w:val="006A44C9"/>
    <w:rsid w:val="006A48CC"/>
    <w:rsid w:val="006A5B6B"/>
    <w:rsid w:val="006B014F"/>
    <w:rsid w:val="006B0FE4"/>
    <w:rsid w:val="006B17AC"/>
    <w:rsid w:val="006B4BEE"/>
    <w:rsid w:val="006B61EB"/>
    <w:rsid w:val="006C0C87"/>
    <w:rsid w:val="006C2BD3"/>
    <w:rsid w:val="006C74D5"/>
    <w:rsid w:val="006D20CC"/>
    <w:rsid w:val="006E3ABC"/>
    <w:rsid w:val="006E7469"/>
    <w:rsid w:val="006F0406"/>
    <w:rsid w:val="006F2A35"/>
    <w:rsid w:val="006F3E96"/>
    <w:rsid w:val="0070778C"/>
    <w:rsid w:val="00707AB7"/>
    <w:rsid w:val="00711427"/>
    <w:rsid w:val="007114C2"/>
    <w:rsid w:val="00713C59"/>
    <w:rsid w:val="00716835"/>
    <w:rsid w:val="0073733C"/>
    <w:rsid w:val="00737E0D"/>
    <w:rsid w:val="0074284A"/>
    <w:rsid w:val="00745FCA"/>
    <w:rsid w:val="00750AFD"/>
    <w:rsid w:val="00751641"/>
    <w:rsid w:val="00751D73"/>
    <w:rsid w:val="00752D17"/>
    <w:rsid w:val="00752EAE"/>
    <w:rsid w:val="00753C8D"/>
    <w:rsid w:val="00753DB3"/>
    <w:rsid w:val="00754B81"/>
    <w:rsid w:val="0076009E"/>
    <w:rsid w:val="0076170A"/>
    <w:rsid w:val="00762E2B"/>
    <w:rsid w:val="00767DEE"/>
    <w:rsid w:val="007719F3"/>
    <w:rsid w:val="00774F16"/>
    <w:rsid w:val="00794C0E"/>
    <w:rsid w:val="007A06E2"/>
    <w:rsid w:val="007A09FB"/>
    <w:rsid w:val="007A106B"/>
    <w:rsid w:val="007A3799"/>
    <w:rsid w:val="007A5186"/>
    <w:rsid w:val="007B77C3"/>
    <w:rsid w:val="007C0018"/>
    <w:rsid w:val="007C2B0E"/>
    <w:rsid w:val="007C2F3F"/>
    <w:rsid w:val="007C614D"/>
    <w:rsid w:val="007D01DC"/>
    <w:rsid w:val="007D244E"/>
    <w:rsid w:val="007D4B80"/>
    <w:rsid w:val="007D6846"/>
    <w:rsid w:val="007E5187"/>
    <w:rsid w:val="007E53E1"/>
    <w:rsid w:val="00800C68"/>
    <w:rsid w:val="008036F3"/>
    <w:rsid w:val="00810AB3"/>
    <w:rsid w:val="00812235"/>
    <w:rsid w:val="00812F0F"/>
    <w:rsid w:val="00814566"/>
    <w:rsid w:val="008210DE"/>
    <w:rsid w:val="00821D71"/>
    <w:rsid w:val="008227D1"/>
    <w:rsid w:val="00822CE7"/>
    <w:rsid w:val="00822E90"/>
    <w:rsid w:val="00825A3F"/>
    <w:rsid w:val="00831C3B"/>
    <w:rsid w:val="008356E8"/>
    <w:rsid w:val="008379AB"/>
    <w:rsid w:val="00844A0B"/>
    <w:rsid w:val="00844B89"/>
    <w:rsid w:val="008452E3"/>
    <w:rsid w:val="0085631C"/>
    <w:rsid w:val="0086770B"/>
    <w:rsid w:val="00875B1C"/>
    <w:rsid w:val="00891B2B"/>
    <w:rsid w:val="0089791D"/>
    <w:rsid w:val="00897E99"/>
    <w:rsid w:val="008A49A1"/>
    <w:rsid w:val="008A6DC8"/>
    <w:rsid w:val="008B04E3"/>
    <w:rsid w:val="008B103D"/>
    <w:rsid w:val="008B6B68"/>
    <w:rsid w:val="008C006B"/>
    <w:rsid w:val="008C0D04"/>
    <w:rsid w:val="008C39EF"/>
    <w:rsid w:val="008C3F24"/>
    <w:rsid w:val="008D04BC"/>
    <w:rsid w:val="008D0EA0"/>
    <w:rsid w:val="008D467F"/>
    <w:rsid w:val="008E3642"/>
    <w:rsid w:val="008E7BA0"/>
    <w:rsid w:val="008F064B"/>
    <w:rsid w:val="008F4293"/>
    <w:rsid w:val="00910721"/>
    <w:rsid w:val="00911FD6"/>
    <w:rsid w:val="00915DF6"/>
    <w:rsid w:val="009214A3"/>
    <w:rsid w:val="009237B9"/>
    <w:rsid w:val="00925236"/>
    <w:rsid w:val="009301BB"/>
    <w:rsid w:val="009337F8"/>
    <w:rsid w:val="00934298"/>
    <w:rsid w:val="009357EF"/>
    <w:rsid w:val="00937183"/>
    <w:rsid w:val="00940372"/>
    <w:rsid w:val="00940F18"/>
    <w:rsid w:val="00941950"/>
    <w:rsid w:val="009425D6"/>
    <w:rsid w:val="0094553A"/>
    <w:rsid w:val="00945EA6"/>
    <w:rsid w:val="00950785"/>
    <w:rsid w:val="00953C69"/>
    <w:rsid w:val="00956E4E"/>
    <w:rsid w:val="009622EB"/>
    <w:rsid w:val="00964977"/>
    <w:rsid w:val="0096516B"/>
    <w:rsid w:val="0097395B"/>
    <w:rsid w:val="00977394"/>
    <w:rsid w:val="00977D8A"/>
    <w:rsid w:val="00977EA8"/>
    <w:rsid w:val="009814E7"/>
    <w:rsid w:val="00992160"/>
    <w:rsid w:val="009A1CB5"/>
    <w:rsid w:val="009A4D1D"/>
    <w:rsid w:val="009A6CD6"/>
    <w:rsid w:val="009B11E5"/>
    <w:rsid w:val="009B4B74"/>
    <w:rsid w:val="009B5947"/>
    <w:rsid w:val="009C3A8D"/>
    <w:rsid w:val="009C5658"/>
    <w:rsid w:val="009D3B5C"/>
    <w:rsid w:val="009D7D87"/>
    <w:rsid w:val="009E07E7"/>
    <w:rsid w:val="009E24EB"/>
    <w:rsid w:val="009E52CB"/>
    <w:rsid w:val="009F0B51"/>
    <w:rsid w:val="009F1560"/>
    <w:rsid w:val="009F5A9C"/>
    <w:rsid w:val="00A07A79"/>
    <w:rsid w:val="00A10AF8"/>
    <w:rsid w:val="00A10FCB"/>
    <w:rsid w:val="00A264E2"/>
    <w:rsid w:val="00A30CA6"/>
    <w:rsid w:val="00A3217D"/>
    <w:rsid w:val="00A36D21"/>
    <w:rsid w:val="00A378E6"/>
    <w:rsid w:val="00A40EB0"/>
    <w:rsid w:val="00A44460"/>
    <w:rsid w:val="00A47226"/>
    <w:rsid w:val="00A4767B"/>
    <w:rsid w:val="00A47959"/>
    <w:rsid w:val="00A622C0"/>
    <w:rsid w:val="00A62894"/>
    <w:rsid w:val="00A62AA3"/>
    <w:rsid w:val="00A63AE4"/>
    <w:rsid w:val="00A71355"/>
    <w:rsid w:val="00A743D5"/>
    <w:rsid w:val="00A74B0F"/>
    <w:rsid w:val="00A76458"/>
    <w:rsid w:val="00A765CC"/>
    <w:rsid w:val="00A86F3B"/>
    <w:rsid w:val="00A95B21"/>
    <w:rsid w:val="00AB2201"/>
    <w:rsid w:val="00AB45B4"/>
    <w:rsid w:val="00AB6D43"/>
    <w:rsid w:val="00AC08A1"/>
    <w:rsid w:val="00AC4675"/>
    <w:rsid w:val="00AC64C2"/>
    <w:rsid w:val="00AD4CF4"/>
    <w:rsid w:val="00AE35D1"/>
    <w:rsid w:val="00AE3B92"/>
    <w:rsid w:val="00AE73CB"/>
    <w:rsid w:val="00AF0D44"/>
    <w:rsid w:val="00AF2CB6"/>
    <w:rsid w:val="00B04036"/>
    <w:rsid w:val="00B1038F"/>
    <w:rsid w:val="00B110E0"/>
    <w:rsid w:val="00B12DE4"/>
    <w:rsid w:val="00B16781"/>
    <w:rsid w:val="00B20F84"/>
    <w:rsid w:val="00B225D2"/>
    <w:rsid w:val="00B25A57"/>
    <w:rsid w:val="00B3174E"/>
    <w:rsid w:val="00B320AA"/>
    <w:rsid w:val="00B335DC"/>
    <w:rsid w:val="00B42A0F"/>
    <w:rsid w:val="00B42DCB"/>
    <w:rsid w:val="00B443E0"/>
    <w:rsid w:val="00B46487"/>
    <w:rsid w:val="00B521A3"/>
    <w:rsid w:val="00B577CC"/>
    <w:rsid w:val="00B70BA5"/>
    <w:rsid w:val="00B720DE"/>
    <w:rsid w:val="00B831C1"/>
    <w:rsid w:val="00B9028F"/>
    <w:rsid w:val="00B91A41"/>
    <w:rsid w:val="00B9770B"/>
    <w:rsid w:val="00BA4339"/>
    <w:rsid w:val="00BA5DEB"/>
    <w:rsid w:val="00BA6B7F"/>
    <w:rsid w:val="00BB7CEA"/>
    <w:rsid w:val="00BC5547"/>
    <w:rsid w:val="00BC6AD3"/>
    <w:rsid w:val="00BC74B5"/>
    <w:rsid w:val="00BD2FC6"/>
    <w:rsid w:val="00BD7470"/>
    <w:rsid w:val="00BE00EA"/>
    <w:rsid w:val="00BE041C"/>
    <w:rsid w:val="00BE3792"/>
    <w:rsid w:val="00BE460F"/>
    <w:rsid w:val="00BF51BA"/>
    <w:rsid w:val="00BF5A62"/>
    <w:rsid w:val="00BF60A2"/>
    <w:rsid w:val="00C01F82"/>
    <w:rsid w:val="00C139E7"/>
    <w:rsid w:val="00C140B7"/>
    <w:rsid w:val="00C15832"/>
    <w:rsid w:val="00C168BC"/>
    <w:rsid w:val="00C265DC"/>
    <w:rsid w:val="00C33774"/>
    <w:rsid w:val="00C33B14"/>
    <w:rsid w:val="00C374F4"/>
    <w:rsid w:val="00C4102F"/>
    <w:rsid w:val="00C44648"/>
    <w:rsid w:val="00C46474"/>
    <w:rsid w:val="00C519E7"/>
    <w:rsid w:val="00C53E90"/>
    <w:rsid w:val="00C54437"/>
    <w:rsid w:val="00C60402"/>
    <w:rsid w:val="00C609A0"/>
    <w:rsid w:val="00C6198E"/>
    <w:rsid w:val="00C65E64"/>
    <w:rsid w:val="00C65F27"/>
    <w:rsid w:val="00C66135"/>
    <w:rsid w:val="00C823BA"/>
    <w:rsid w:val="00C84639"/>
    <w:rsid w:val="00C93093"/>
    <w:rsid w:val="00CA0DDD"/>
    <w:rsid w:val="00CA1DDB"/>
    <w:rsid w:val="00CA2E1D"/>
    <w:rsid w:val="00CA3BFA"/>
    <w:rsid w:val="00CA519C"/>
    <w:rsid w:val="00CA5865"/>
    <w:rsid w:val="00CA5BBA"/>
    <w:rsid w:val="00CB31C9"/>
    <w:rsid w:val="00CB38DD"/>
    <w:rsid w:val="00CB4F2E"/>
    <w:rsid w:val="00CB7255"/>
    <w:rsid w:val="00CB73AF"/>
    <w:rsid w:val="00CC1AAE"/>
    <w:rsid w:val="00CC272F"/>
    <w:rsid w:val="00CC6FA9"/>
    <w:rsid w:val="00CD3769"/>
    <w:rsid w:val="00CD68C0"/>
    <w:rsid w:val="00CD72AD"/>
    <w:rsid w:val="00CE00AE"/>
    <w:rsid w:val="00CE4577"/>
    <w:rsid w:val="00CE6FCB"/>
    <w:rsid w:val="00CF4B15"/>
    <w:rsid w:val="00CF5F40"/>
    <w:rsid w:val="00CF649F"/>
    <w:rsid w:val="00D015E8"/>
    <w:rsid w:val="00D01869"/>
    <w:rsid w:val="00D01E5E"/>
    <w:rsid w:val="00D049C1"/>
    <w:rsid w:val="00D04AAC"/>
    <w:rsid w:val="00D11D63"/>
    <w:rsid w:val="00D13BFA"/>
    <w:rsid w:val="00D14216"/>
    <w:rsid w:val="00D1692B"/>
    <w:rsid w:val="00D22922"/>
    <w:rsid w:val="00D25EDA"/>
    <w:rsid w:val="00D2775A"/>
    <w:rsid w:val="00D3435E"/>
    <w:rsid w:val="00D34CFD"/>
    <w:rsid w:val="00D51EFD"/>
    <w:rsid w:val="00D55FE8"/>
    <w:rsid w:val="00D57C49"/>
    <w:rsid w:val="00D636D4"/>
    <w:rsid w:val="00D660E6"/>
    <w:rsid w:val="00D7604F"/>
    <w:rsid w:val="00D804C9"/>
    <w:rsid w:val="00D820B1"/>
    <w:rsid w:val="00D8312E"/>
    <w:rsid w:val="00D864B7"/>
    <w:rsid w:val="00D874C3"/>
    <w:rsid w:val="00D90E47"/>
    <w:rsid w:val="00D9701D"/>
    <w:rsid w:val="00DA07A0"/>
    <w:rsid w:val="00DA118B"/>
    <w:rsid w:val="00DB4929"/>
    <w:rsid w:val="00DB7483"/>
    <w:rsid w:val="00DC21D3"/>
    <w:rsid w:val="00DC24F4"/>
    <w:rsid w:val="00DC5BDF"/>
    <w:rsid w:val="00DC61FE"/>
    <w:rsid w:val="00DD28D0"/>
    <w:rsid w:val="00DD6194"/>
    <w:rsid w:val="00DD6BF6"/>
    <w:rsid w:val="00DE0E69"/>
    <w:rsid w:val="00DE2A2E"/>
    <w:rsid w:val="00DE2E0C"/>
    <w:rsid w:val="00DE543C"/>
    <w:rsid w:val="00DF01E7"/>
    <w:rsid w:val="00DF3B97"/>
    <w:rsid w:val="00DF3E9B"/>
    <w:rsid w:val="00DF5972"/>
    <w:rsid w:val="00E05DDF"/>
    <w:rsid w:val="00E079BA"/>
    <w:rsid w:val="00E11BC4"/>
    <w:rsid w:val="00E15E39"/>
    <w:rsid w:val="00E24529"/>
    <w:rsid w:val="00E33B17"/>
    <w:rsid w:val="00E37F59"/>
    <w:rsid w:val="00E403E3"/>
    <w:rsid w:val="00E410F0"/>
    <w:rsid w:val="00E4506E"/>
    <w:rsid w:val="00E47BC3"/>
    <w:rsid w:val="00E52923"/>
    <w:rsid w:val="00E53A6E"/>
    <w:rsid w:val="00E556C6"/>
    <w:rsid w:val="00E62C83"/>
    <w:rsid w:val="00E62D41"/>
    <w:rsid w:val="00E71DED"/>
    <w:rsid w:val="00E746DA"/>
    <w:rsid w:val="00E75845"/>
    <w:rsid w:val="00E75D98"/>
    <w:rsid w:val="00E81517"/>
    <w:rsid w:val="00E92403"/>
    <w:rsid w:val="00E92896"/>
    <w:rsid w:val="00E92D23"/>
    <w:rsid w:val="00E97E99"/>
    <w:rsid w:val="00EA12D8"/>
    <w:rsid w:val="00EA55F7"/>
    <w:rsid w:val="00EA67AB"/>
    <w:rsid w:val="00EB1165"/>
    <w:rsid w:val="00EB1A7D"/>
    <w:rsid w:val="00EB1B31"/>
    <w:rsid w:val="00EB2DC8"/>
    <w:rsid w:val="00EC07B9"/>
    <w:rsid w:val="00EC2D92"/>
    <w:rsid w:val="00EC4A58"/>
    <w:rsid w:val="00ED1D2C"/>
    <w:rsid w:val="00ED2C62"/>
    <w:rsid w:val="00ED30D9"/>
    <w:rsid w:val="00EE0A78"/>
    <w:rsid w:val="00EF0AB5"/>
    <w:rsid w:val="00EF17A0"/>
    <w:rsid w:val="00EF1D8C"/>
    <w:rsid w:val="00EF62C6"/>
    <w:rsid w:val="00F07C8B"/>
    <w:rsid w:val="00F1078B"/>
    <w:rsid w:val="00F15C3E"/>
    <w:rsid w:val="00F20A70"/>
    <w:rsid w:val="00F21CEA"/>
    <w:rsid w:val="00F25142"/>
    <w:rsid w:val="00F25D3C"/>
    <w:rsid w:val="00F35038"/>
    <w:rsid w:val="00F35052"/>
    <w:rsid w:val="00F37007"/>
    <w:rsid w:val="00F37E1B"/>
    <w:rsid w:val="00F43DB6"/>
    <w:rsid w:val="00F46A70"/>
    <w:rsid w:val="00F51C6F"/>
    <w:rsid w:val="00F55AA1"/>
    <w:rsid w:val="00F61BEF"/>
    <w:rsid w:val="00F674A9"/>
    <w:rsid w:val="00F74720"/>
    <w:rsid w:val="00F77D29"/>
    <w:rsid w:val="00F81338"/>
    <w:rsid w:val="00F83111"/>
    <w:rsid w:val="00F85AC5"/>
    <w:rsid w:val="00F97E7E"/>
    <w:rsid w:val="00FA0589"/>
    <w:rsid w:val="00FA2353"/>
    <w:rsid w:val="00FA5038"/>
    <w:rsid w:val="00FA5408"/>
    <w:rsid w:val="00FA5F68"/>
    <w:rsid w:val="00FA6282"/>
    <w:rsid w:val="00FB3E10"/>
    <w:rsid w:val="00FB5301"/>
    <w:rsid w:val="00FB561B"/>
    <w:rsid w:val="00FC2FD4"/>
    <w:rsid w:val="00FC3E95"/>
    <w:rsid w:val="00FD1083"/>
    <w:rsid w:val="00FD36F4"/>
    <w:rsid w:val="00FE340A"/>
    <w:rsid w:val="00FE698E"/>
    <w:rsid w:val="00FF0AA5"/>
    <w:rsid w:val="00FF4F50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696AFFF1"/>
  <w15:chartTrackingRefBased/>
  <w15:docId w15:val="{E8D66B07-C617-4DAE-8CA5-B5EFFD41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075"/>
    <w:pPr>
      <w:spacing w:before="200" w:after="200" w:line="276" w:lineRule="auto"/>
    </w:pPr>
    <w:rPr>
      <w:sz w:val="18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10FCB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aliases w:val="Fonction Principale"/>
    <w:basedOn w:val="Normal"/>
    <w:next w:val="Normal"/>
    <w:link w:val="Titre2Car"/>
    <w:uiPriority w:val="99"/>
    <w:qFormat/>
    <w:rsid w:val="009237B9"/>
    <w:pPr>
      <w:pBdr>
        <w:top w:val="single" w:sz="24" w:space="0" w:color="BBDCFC"/>
        <w:left w:val="single" w:sz="24" w:space="0" w:color="BBDCFC"/>
        <w:bottom w:val="single" w:sz="24" w:space="0" w:color="BBDCFC"/>
        <w:right w:val="single" w:sz="24" w:space="0" w:color="BBDCFC"/>
      </w:pBdr>
      <w:shd w:val="clear" w:color="auto" w:fill="BBDCFC"/>
      <w:spacing w:after="0"/>
      <w:outlineLvl w:val="1"/>
    </w:pPr>
    <w:rPr>
      <w:caps/>
      <w:spacing w:val="4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A10FCB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1A5A5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A10FCB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A10FCB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A10FCB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rsid w:val="00A10FCB"/>
    <w:pPr>
      <w:spacing w:before="300" w:after="0"/>
      <w:outlineLvl w:val="7"/>
    </w:pPr>
    <w:rPr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9"/>
    <w:qFormat/>
    <w:rsid w:val="00A10FCB"/>
    <w:pPr>
      <w:spacing w:before="300" w:after="0"/>
      <w:outlineLvl w:val="8"/>
    </w:pPr>
    <w:rPr>
      <w:i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A10FCB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aliases w:val="Fonction Principale Car"/>
    <w:link w:val="Titre2"/>
    <w:uiPriority w:val="99"/>
    <w:locked/>
    <w:rsid w:val="009237B9"/>
    <w:rPr>
      <w:rFonts w:ascii="Calibri" w:hAnsi="Calibri" w:cs="Times New Roman"/>
      <w:caps/>
      <w:spacing w:val="4"/>
      <w:sz w:val="22"/>
      <w:szCs w:val="22"/>
      <w:lang w:val="en-US" w:eastAsia="en-US" w:bidi="ar-SA"/>
    </w:rPr>
  </w:style>
  <w:style w:type="character" w:customStyle="1" w:styleId="Titre3Car">
    <w:name w:val="Titre 3 Car"/>
    <w:link w:val="Titre3"/>
    <w:uiPriority w:val="99"/>
    <w:locked/>
    <w:rsid w:val="00A10FCB"/>
    <w:rPr>
      <w:rFonts w:cs="Times New Roman"/>
      <w:caps/>
      <w:color w:val="243F60"/>
      <w:spacing w:val="15"/>
    </w:rPr>
  </w:style>
  <w:style w:type="character" w:customStyle="1" w:styleId="Titre4Car">
    <w:name w:val="Titre 4 Car"/>
    <w:link w:val="Titre4"/>
    <w:uiPriority w:val="9"/>
    <w:locked/>
    <w:rsid w:val="001A5A56"/>
    <w:rPr>
      <w:rFonts w:ascii="Calibri" w:hAnsi="Calibri" w:cs="Times New Roman"/>
      <w:caps/>
      <w:color w:val="365F91"/>
      <w:spacing w:val="10"/>
      <w:sz w:val="22"/>
      <w:szCs w:val="22"/>
      <w:lang w:val="en-US" w:eastAsia="en-US" w:bidi="ar-SA"/>
    </w:rPr>
  </w:style>
  <w:style w:type="character" w:customStyle="1" w:styleId="Titre5Car">
    <w:name w:val="Titre 5 Car"/>
    <w:link w:val="Titre5"/>
    <w:uiPriority w:val="99"/>
    <w:semiHidden/>
    <w:locked/>
    <w:rsid w:val="00A10FCB"/>
    <w:rPr>
      <w:rFonts w:cs="Times New Roman"/>
      <w:caps/>
      <w:color w:val="365F91"/>
      <w:spacing w:val="10"/>
    </w:rPr>
  </w:style>
  <w:style w:type="character" w:customStyle="1" w:styleId="Titre6Car">
    <w:name w:val="Titre 6 Car"/>
    <w:link w:val="Titre6"/>
    <w:uiPriority w:val="99"/>
    <w:semiHidden/>
    <w:locked/>
    <w:rsid w:val="00A10FCB"/>
    <w:rPr>
      <w:rFonts w:cs="Times New Roman"/>
      <w:caps/>
      <w:color w:val="365F91"/>
      <w:spacing w:val="10"/>
    </w:rPr>
  </w:style>
  <w:style w:type="character" w:customStyle="1" w:styleId="Titre7Car">
    <w:name w:val="Titre 7 Car"/>
    <w:link w:val="Titre7"/>
    <w:uiPriority w:val="99"/>
    <w:semiHidden/>
    <w:locked/>
    <w:rsid w:val="00A10FCB"/>
    <w:rPr>
      <w:rFonts w:cs="Times New Roman"/>
      <w:caps/>
      <w:color w:val="365F91"/>
      <w:spacing w:val="10"/>
    </w:rPr>
  </w:style>
  <w:style w:type="character" w:customStyle="1" w:styleId="Titre8Car">
    <w:name w:val="Titre 8 Car"/>
    <w:link w:val="Titre8"/>
    <w:uiPriority w:val="99"/>
    <w:semiHidden/>
    <w:locked/>
    <w:rsid w:val="00A10FCB"/>
    <w:rPr>
      <w:rFonts w:cs="Times New Roman"/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9"/>
    <w:semiHidden/>
    <w:locked/>
    <w:rsid w:val="00A10FCB"/>
    <w:rPr>
      <w:rFonts w:cs="Times New Roman"/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99"/>
    <w:qFormat/>
    <w:rsid w:val="00A10FCB"/>
    <w:rPr>
      <w:b/>
      <w:bCs/>
      <w:color w:val="365F91"/>
      <w:sz w:val="16"/>
      <w:szCs w:val="16"/>
    </w:rPr>
  </w:style>
  <w:style w:type="paragraph" w:styleId="Titre">
    <w:name w:val="Title"/>
    <w:basedOn w:val="Normal"/>
    <w:next w:val="Normal"/>
    <w:link w:val="TitreCar"/>
    <w:uiPriority w:val="99"/>
    <w:qFormat/>
    <w:rsid w:val="00030805"/>
    <w:pPr>
      <w:spacing w:before="0" w:after="0"/>
    </w:pPr>
    <w:rPr>
      <w:caps/>
      <w:color w:val="4F81BD"/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99"/>
    <w:locked/>
    <w:rsid w:val="00030805"/>
    <w:rPr>
      <w:rFonts w:cs="Times New Roman"/>
      <w:caps/>
      <w:color w:val="4F81BD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0FC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link w:val="Sous-titre"/>
    <w:uiPriority w:val="99"/>
    <w:locked/>
    <w:rsid w:val="00A10FCB"/>
    <w:rPr>
      <w:rFonts w:cs="Times New Roman"/>
      <w:caps/>
      <w:color w:val="595959"/>
      <w:spacing w:val="10"/>
      <w:sz w:val="24"/>
      <w:szCs w:val="24"/>
    </w:rPr>
  </w:style>
  <w:style w:type="character" w:styleId="lev">
    <w:name w:val="Strong"/>
    <w:uiPriority w:val="99"/>
    <w:qFormat/>
    <w:rsid w:val="00A10FCB"/>
    <w:rPr>
      <w:rFonts w:cs="Times New Roman"/>
      <w:b/>
    </w:rPr>
  </w:style>
  <w:style w:type="character" w:styleId="Accentuation">
    <w:name w:val="Emphasis"/>
    <w:uiPriority w:val="99"/>
    <w:qFormat/>
    <w:rsid w:val="00A10FCB"/>
    <w:rPr>
      <w:rFonts w:cs="Times New Roman"/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99"/>
    <w:qFormat/>
    <w:rsid w:val="00A10FCB"/>
    <w:pPr>
      <w:spacing w:before="0" w:after="0" w:line="240" w:lineRule="auto"/>
    </w:pPr>
  </w:style>
  <w:style w:type="paragraph" w:styleId="Paragraphedeliste">
    <w:name w:val="List Paragraph"/>
    <w:basedOn w:val="Normal"/>
    <w:uiPriority w:val="99"/>
    <w:qFormat/>
    <w:rsid w:val="00940372"/>
    <w:pPr>
      <w:numPr>
        <w:numId w:val="31"/>
      </w:numPr>
      <w:ind w:left="357" w:hanging="357"/>
      <w:contextualSpacing/>
    </w:pPr>
  </w:style>
  <w:style w:type="paragraph" w:styleId="Citation">
    <w:name w:val="Quote"/>
    <w:basedOn w:val="Normal"/>
    <w:next w:val="Normal"/>
    <w:link w:val="CitationCar"/>
    <w:uiPriority w:val="99"/>
    <w:qFormat/>
    <w:rsid w:val="00A10FCB"/>
    <w:rPr>
      <w:i/>
      <w:iCs/>
    </w:rPr>
  </w:style>
  <w:style w:type="character" w:customStyle="1" w:styleId="CitationCar">
    <w:name w:val="Citation Car"/>
    <w:link w:val="Citation"/>
    <w:uiPriority w:val="99"/>
    <w:locked/>
    <w:rsid w:val="00A10FCB"/>
    <w:rPr>
      <w:rFonts w:cs="Times New Roman"/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A10FCB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link w:val="Citationintense"/>
    <w:uiPriority w:val="99"/>
    <w:locked/>
    <w:rsid w:val="00A10FCB"/>
    <w:rPr>
      <w:rFonts w:cs="Times New Roman"/>
      <w:i/>
      <w:iCs/>
      <w:color w:val="4F81BD"/>
      <w:sz w:val="20"/>
      <w:szCs w:val="20"/>
    </w:rPr>
  </w:style>
  <w:style w:type="character" w:styleId="Accentuationlgre">
    <w:name w:val="Subtle Emphasis"/>
    <w:uiPriority w:val="99"/>
    <w:qFormat/>
    <w:rsid w:val="00A10FCB"/>
    <w:rPr>
      <w:rFonts w:cs="Times New Roman"/>
      <w:i/>
      <w:color w:val="243F60"/>
    </w:rPr>
  </w:style>
  <w:style w:type="character" w:styleId="Accentuationintense">
    <w:name w:val="Intense Emphasis"/>
    <w:uiPriority w:val="99"/>
    <w:qFormat/>
    <w:rsid w:val="00A10FCB"/>
    <w:rPr>
      <w:rFonts w:cs="Times New Roman"/>
      <w:b/>
      <w:caps/>
      <w:color w:val="243F60"/>
      <w:spacing w:val="10"/>
    </w:rPr>
  </w:style>
  <w:style w:type="character" w:styleId="Rfrencelgre">
    <w:name w:val="Subtle Reference"/>
    <w:uiPriority w:val="99"/>
    <w:qFormat/>
    <w:rsid w:val="00A10FCB"/>
    <w:rPr>
      <w:rFonts w:cs="Times New Roman"/>
      <w:b/>
      <w:color w:val="4F81BD"/>
    </w:rPr>
  </w:style>
  <w:style w:type="character" w:styleId="Rfrenceintense">
    <w:name w:val="Intense Reference"/>
    <w:uiPriority w:val="99"/>
    <w:qFormat/>
    <w:rsid w:val="00A10FCB"/>
    <w:rPr>
      <w:rFonts w:cs="Times New Roman"/>
      <w:b/>
      <w:i/>
      <w:caps/>
      <w:color w:val="4F81BD"/>
    </w:rPr>
  </w:style>
  <w:style w:type="character" w:styleId="Titredulivre">
    <w:name w:val="Book Title"/>
    <w:uiPriority w:val="99"/>
    <w:qFormat/>
    <w:rsid w:val="00A10FCB"/>
    <w:rPr>
      <w:rFonts w:cs="Times New Roman"/>
      <w:b/>
      <w:i/>
      <w:spacing w:val="9"/>
    </w:rPr>
  </w:style>
  <w:style w:type="paragraph" w:styleId="En-ttedetabledesmatires">
    <w:name w:val="TOC Heading"/>
    <w:basedOn w:val="Titre1"/>
    <w:next w:val="Normal"/>
    <w:uiPriority w:val="99"/>
    <w:qFormat/>
    <w:rsid w:val="00A10FCB"/>
    <w:pPr>
      <w:outlineLvl w:val="9"/>
    </w:pPr>
  </w:style>
  <w:style w:type="character" w:customStyle="1" w:styleId="SansinterligneCar">
    <w:name w:val="Sans interligne Car"/>
    <w:link w:val="Sansinterligne"/>
    <w:uiPriority w:val="99"/>
    <w:locked/>
    <w:rsid w:val="00A10FCB"/>
    <w:rPr>
      <w:rFonts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rsid w:val="008210D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link w:val="En-tte"/>
    <w:uiPriority w:val="99"/>
    <w:locked/>
    <w:rsid w:val="008210DE"/>
    <w:rPr>
      <w:rFonts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8210D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8210DE"/>
    <w:rPr>
      <w:rFonts w:cs="Times New Roman"/>
      <w:sz w:val="20"/>
      <w:szCs w:val="20"/>
    </w:rPr>
  </w:style>
  <w:style w:type="character" w:styleId="Textedelespacerserv">
    <w:name w:val="Placeholder Text"/>
    <w:uiPriority w:val="99"/>
    <w:semiHidden/>
    <w:rsid w:val="008210DE"/>
    <w:rPr>
      <w:rFonts w:cs="Times New Roman"/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rsid w:val="008210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8210DE"/>
    <w:rPr>
      <w:rFonts w:ascii="Tahoma" w:hAnsi="Tahoma" w:cs="Tahoma"/>
      <w:sz w:val="16"/>
      <w:szCs w:val="16"/>
    </w:rPr>
  </w:style>
  <w:style w:type="paragraph" w:customStyle="1" w:styleId="192D6932B9D9450084544E83D8A54B7D">
    <w:name w:val="192D6932B9D9450084544E83D8A54B7D"/>
    <w:uiPriority w:val="99"/>
    <w:rsid w:val="008210DE"/>
    <w:pPr>
      <w:spacing w:after="200" w:line="276" w:lineRule="auto"/>
    </w:pPr>
    <w:rPr>
      <w:sz w:val="22"/>
      <w:szCs w:val="22"/>
      <w:lang w:val="en-US" w:eastAsia="en-US"/>
    </w:rPr>
  </w:style>
  <w:style w:type="table" w:customStyle="1" w:styleId="Contemporain">
    <w:name w:val="Contemporain"/>
    <w:basedOn w:val="TableauNormal"/>
    <w:uiPriority w:val="99"/>
    <w:rsid w:val="00262F34"/>
    <w:pPr>
      <w:spacing w:before="200"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Listeclaire-Accent11">
    <w:name w:val="Liste claire - Accent 11"/>
    <w:uiPriority w:val="99"/>
    <w:rsid w:val="00262F3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2-Accent1">
    <w:name w:val="Medium Grid 2 Accent 1"/>
    <w:basedOn w:val="TableauNormal"/>
    <w:uiPriority w:val="99"/>
    <w:rsid w:val="00822CE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paragraph" w:styleId="NormalWeb">
    <w:name w:val="Normal (Web)"/>
    <w:basedOn w:val="Normal"/>
    <w:uiPriority w:val="99"/>
    <w:semiHidden/>
    <w:rsid w:val="000B57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apple-converted-space">
    <w:name w:val="apple-converted-space"/>
    <w:uiPriority w:val="99"/>
    <w:rsid w:val="000B574F"/>
    <w:rPr>
      <w:rFonts w:cs="Times New Roman"/>
    </w:rPr>
  </w:style>
  <w:style w:type="character" w:styleId="Lienhypertexte">
    <w:name w:val="Hyperlink"/>
    <w:uiPriority w:val="99"/>
    <w:semiHidden/>
    <w:rsid w:val="000B574F"/>
    <w:rPr>
      <w:rFonts w:cs="Times New Roman"/>
      <w:color w:val="0000FF"/>
      <w:u w:val="single"/>
    </w:rPr>
  </w:style>
  <w:style w:type="table" w:styleId="Tramemoyenne1-Accent1">
    <w:name w:val="Medium Shading 1 Accent 1"/>
    <w:basedOn w:val="TableauNormal"/>
    <w:uiPriority w:val="99"/>
    <w:rsid w:val="00CB38D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uiPriority w:val="99"/>
    <w:rsid w:val="00EF17A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ramemoyenne2-Accent1">
    <w:name w:val="Medium Shading 2 Accent 1"/>
    <w:basedOn w:val="TableauNormal"/>
    <w:uiPriority w:val="99"/>
    <w:rsid w:val="00753D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-Accent1">
    <w:name w:val="Medium List 1 Accent 1"/>
    <w:basedOn w:val="TableauNormal"/>
    <w:uiPriority w:val="99"/>
    <w:rsid w:val="00753DB3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3DFEE"/>
      </w:tcPr>
    </w:tblStylePr>
  </w:style>
  <w:style w:type="table" w:styleId="Grilleclaire-Accent1">
    <w:name w:val="Light Grid Accent 1"/>
    <w:basedOn w:val="TableauNormal"/>
    <w:uiPriority w:val="99"/>
    <w:rsid w:val="00753DB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moyenne3-Accent1">
    <w:name w:val="Medium Grid 3 Accent 1"/>
    <w:basedOn w:val="TableauNormal"/>
    <w:uiPriority w:val="99"/>
    <w:rsid w:val="00753DB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stemoyenne2-Accent1">
    <w:name w:val="Medium List 2 Accent 1"/>
    <w:basedOn w:val="TableauNormal"/>
    <w:uiPriority w:val="99"/>
    <w:rsid w:val="00753DB3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StyleTitre112ptCentrGauche-01cmAvant6pt">
    <w:name w:val="Style Titre 1 + 12 pt Centré Gauche :  -01 cm Avant : 6 pt"/>
    <w:basedOn w:val="Titre1"/>
    <w:uiPriority w:val="99"/>
    <w:rsid w:val="00737E0D"/>
    <w:pPr>
      <w:pBdr>
        <w:top w:val="single" w:sz="24" w:space="0" w:color="5D94C8"/>
        <w:left w:val="single" w:sz="24" w:space="0" w:color="5D94C8"/>
        <w:bottom w:val="single" w:sz="24" w:space="0" w:color="5D94C8"/>
        <w:right w:val="single" w:sz="24" w:space="0" w:color="5D94C8"/>
      </w:pBdr>
      <w:shd w:val="clear" w:color="auto" w:fill="5D94C8"/>
      <w:spacing w:before="120"/>
      <w:ind w:left="-57"/>
      <w:jc w:val="center"/>
    </w:pPr>
    <w:rPr>
      <w:b w:val="0"/>
      <w:caps w:val="0"/>
      <w:sz w:val="30"/>
      <w:szCs w:val="20"/>
    </w:rPr>
  </w:style>
  <w:style w:type="paragraph" w:customStyle="1" w:styleId="StyleTitre28ptGrasCentrInterlignesimple">
    <w:name w:val="Style Titre + 28 pt Gras Centré Interligne : simple"/>
    <w:basedOn w:val="Titre"/>
    <w:uiPriority w:val="99"/>
    <w:rsid w:val="00F674A9"/>
    <w:pPr>
      <w:spacing w:line="240" w:lineRule="auto"/>
      <w:jc w:val="center"/>
    </w:pPr>
    <w:rPr>
      <w:bCs/>
      <w:caps w:val="0"/>
      <w:color w:val="30A1D5"/>
      <w:sz w:val="56"/>
      <w:szCs w:val="20"/>
    </w:rPr>
  </w:style>
  <w:style w:type="paragraph" w:customStyle="1" w:styleId="Style9ptGrasBlancAvant0ptAprs0ptInterlignes">
    <w:name w:val="Style 9 pt Gras Blanc Avant : 0 pt Après : 0 pt Interligne : s..."/>
    <w:basedOn w:val="Normal"/>
    <w:link w:val="Style9ptGrasBlancAvant0ptAprs0ptInterlignesCar"/>
    <w:uiPriority w:val="99"/>
    <w:rsid w:val="00D34CFD"/>
    <w:pPr>
      <w:spacing w:before="0" w:after="0" w:line="240" w:lineRule="auto"/>
    </w:pPr>
    <w:rPr>
      <w:bCs/>
      <w:color w:val="FFFFFF"/>
    </w:rPr>
  </w:style>
  <w:style w:type="paragraph" w:customStyle="1" w:styleId="Style9ptGrasBlancCentrAvant0ptAprs0ptInterl">
    <w:name w:val="Style 9 pt Gras Blanc Centré Avant : 0 pt Après : 0 pt Interl..."/>
    <w:basedOn w:val="Normal"/>
    <w:uiPriority w:val="99"/>
    <w:rsid w:val="003D6236"/>
    <w:pPr>
      <w:spacing w:before="0" w:after="0" w:line="240" w:lineRule="auto"/>
      <w:jc w:val="center"/>
    </w:pPr>
    <w:rPr>
      <w:bCs/>
      <w:color w:val="FFFFFF"/>
    </w:rPr>
  </w:style>
  <w:style w:type="character" w:customStyle="1" w:styleId="Style8ptGrasCouleurpersonnaliseRVB79">
    <w:name w:val="Style 8 pt Gras Couleur personnalisée(RVB(79"/>
    <w:aliases w:val="129,189))"/>
    <w:uiPriority w:val="99"/>
    <w:rsid w:val="00430964"/>
    <w:rPr>
      <w:rFonts w:cs="Times New Roman"/>
      <w:b/>
      <w:bCs/>
      <w:color w:val="8B755F"/>
      <w:sz w:val="16"/>
    </w:rPr>
  </w:style>
  <w:style w:type="paragraph" w:customStyle="1" w:styleId="StyleTitre49pt">
    <w:name w:val="Style Titre 4 + 9 pt"/>
    <w:basedOn w:val="Titre4"/>
    <w:link w:val="StyleTitre49ptCar"/>
    <w:uiPriority w:val="99"/>
    <w:rsid w:val="00752D17"/>
    <w:rPr>
      <w:spacing w:val="4"/>
      <w:sz w:val="18"/>
    </w:rPr>
  </w:style>
  <w:style w:type="character" w:customStyle="1" w:styleId="StyleTitre49ptCar">
    <w:name w:val="Style Titre 4 + 9 pt Car"/>
    <w:link w:val="StyleTitre49pt"/>
    <w:uiPriority w:val="99"/>
    <w:locked/>
    <w:rsid w:val="00752D17"/>
    <w:rPr>
      <w:rFonts w:ascii="Calibri" w:hAnsi="Calibri" w:cs="Times New Roman"/>
      <w:caps/>
      <w:color w:val="365F91"/>
      <w:spacing w:val="4"/>
      <w:sz w:val="22"/>
      <w:szCs w:val="22"/>
      <w:lang w:val="en-US" w:eastAsia="en-US" w:bidi="ar-SA"/>
    </w:rPr>
  </w:style>
  <w:style w:type="character" w:customStyle="1" w:styleId="Style9ptGrasBlancAvant0ptAprs0ptInterlignesCar">
    <w:name w:val="Style 9 pt Gras Blanc Avant : 0 pt Après : 0 pt Interligne : s... Car"/>
    <w:link w:val="Style9ptGrasBlancAvant0ptAprs0ptInterlignes"/>
    <w:uiPriority w:val="99"/>
    <w:locked/>
    <w:rsid w:val="00D34CFD"/>
    <w:rPr>
      <w:rFonts w:ascii="Calibri" w:hAnsi="Calibri" w:cs="Times New Roman"/>
      <w:bCs/>
      <w:color w:val="FFFFFF"/>
      <w:lang w:val="en-US" w:eastAsia="en-US" w:bidi="ar-SA"/>
    </w:rPr>
  </w:style>
  <w:style w:type="paragraph" w:customStyle="1" w:styleId="TitreTableaux">
    <w:name w:val="Titre Tableaux"/>
    <w:basedOn w:val="Titre4"/>
    <w:uiPriority w:val="99"/>
    <w:rsid w:val="00953C69"/>
    <w:rPr>
      <w:b/>
      <w:bCs/>
      <w:caps w:val="0"/>
      <w:sz w:val="26"/>
    </w:rPr>
  </w:style>
  <w:style w:type="paragraph" w:customStyle="1" w:styleId="StyleTitre4GrasNonToutenmajuscule">
    <w:name w:val="Style Titre 4 + Gras Non Tout en majuscule"/>
    <w:basedOn w:val="Titre4"/>
    <w:uiPriority w:val="99"/>
    <w:rsid w:val="00953C69"/>
    <w:rPr>
      <w:b/>
      <w:bCs/>
      <w:caps w:val="0"/>
      <w:spacing w:val="4"/>
    </w:rPr>
  </w:style>
  <w:style w:type="character" w:customStyle="1" w:styleId="Style9pt">
    <w:name w:val="Style 9 pt"/>
    <w:uiPriority w:val="99"/>
    <w:rsid w:val="001E35CD"/>
    <w:rPr>
      <w:rFonts w:cs="Times New Roman"/>
      <w:sz w:val="18"/>
    </w:rPr>
  </w:style>
  <w:style w:type="paragraph" w:customStyle="1" w:styleId="StyleStyleTitre28ptGrasCentrInterlignesimpleGras">
    <w:name w:val="Style Style Titre + 28 pt Gras Centré Interligne : simple + Gras"/>
    <w:basedOn w:val="StyleTitre28ptGrasCentrInterlignesimple"/>
    <w:uiPriority w:val="99"/>
    <w:rsid w:val="007D244E"/>
    <w:rPr>
      <w:color w:val="333333"/>
      <w:sz w:val="48"/>
    </w:rPr>
  </w:style>
  <w:style w:type="paragraph" w:customStyle="1" w:styleId="StyleJustifiAvant0ptAprs0ptInterlignesimple">
    <w:name w:val="Style Justifié Avant : 0 pt Après : 0 pt Interligne : simple"/>
    <w:basedOn w:val="Normal"/>
    <w:uiPriority w:val="99"/>
    <w:rsid w:val="006C74D5"/>
    <w:pPr>
      <w:spacing w:before="0" w:after="0" w:line="240" w:lineRule="auto"/>
      <w:jc w:val="both"/>
    </w:pPr>
  </w:style>
  <w:style w:type="paragraph" w:customStyle="1" w:styleId="Style1">
    <w:name w:val="Style1"/>
    <w:basedOn w:val="Normal"/>
    <w:uiPriority w:val="99"/>
    <w:rsid w:val="00F21CEA"/>
    <w:pPr>
      <w:spacing w:before="0" w:after="0" w:line="240" w:lineRule="auto"/>
    </w:pPr>
    <w:rPr>
      <w:color w:val="4F81BD"/>
      <w:lang w:val="fr-FR"/>
    </w:rPr>
  </w:style>
  <w:style w:type="paragraph" w:customStyle="1" w:styleId="StyleListParagraphJustifiAvant0ptAprs0ptInterl">
    <w:name w:val="Style List Paragraph + Justifié Avant : 0 pt Après : 0 pt Interl..."/>
    <w:basedOn w:val="Paragraphedeliste"/>
    <w:uiPriority w:val="99"/>
    <w:rsid w:val="00C93093"/>
    <w:pPr>
      <w:spacing w:before="0" w:after="0" w:line="240" w:lineRule="auto"/>
      <w:jc w:val="both"/>
    </w:pPr>
  </w:style>
  <w:style w:type="table" w:styleId="Grilledutableau">
    <w:name w:val="Table Grid"/>
    <w:basedOn w:val="TableauNormal"/>
    <w:rsid w:val="00A63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unhideWhenUsed/>
    <w:locked/>
    <w:rsid w:val="00050D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locked/>
    <w:rsid w:val="00050D8D"/>
    <w:rPr>
      <w:sz w:val="20"/>
    </w:rPr>
  </w:style>
  <w:style w:type="character" w:customStyle="1" w:styleId="CommentaireCar">
    <w:name w:val="Commentaire Car"/>
    <w:link w:val="Commentaire"/>
    <w:uiPriority w:val="99"/>
    <w:semiHidden/>
    <w:rsid w:val="00050D8D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locked/>
    <w:rsid w:val="00050D8D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50D8D"/>
    <w:rPr>
      <w:b/>
      <w:bCs/>
      <w:lang w:val="en-US" w:eastAsia="en-US"/>
    </w:rPr>
  </w:style>
  <w:style w:type="table" w:customStyle="1" w:styleId="TableauCV">
    <w:name w:val="Tableau CV"/>
    <w:basedOn w:val="TableauNormal"/>
    <w:uiPriority w:val="99"/>
    <w:qFormat/>
    <w:rsid w:val="00D660E6"/>
    <w:pPr>
      <w:contextualSpacing/>
      <w:mirrorIndents/>
    </w:pPr>
    <w:rPr>
      <w:sz w:val="18"/>
    </w:rPr>
    <w:tblPr>
      <w:tblStyleRowBandSize w:val="1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blStylePr w:type="firstRow">
      <w:pPr>
        <w:jc w:val="center"/>
      </w:pPr>
      <w:rPr>
        <w:rFonts w:ascii="Calibri" w:hAnsi="Calibri"/>
        <w:color w:val="FFFFFF"/>
        <w:sz w:val="18"/>
      </w:rPr>
      <w:tblPr/>
      <w:tcPr>
        <w:tc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  <w:tl2br w:val="nil"/>
          <w:tr2bl w:val="nil"/>
        </w:tcBorders>
        <w:shd w:val="clear" w:color="auto" w:fill="5D94C8"/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band1Horz">
      <w:pPr>
        <w:jc w:val="left"/>
      </w:pPr>
      <w:tblPr/>
      <w:tcPr>
        <w:shd w:val="clear" w:color="auto" w:fill="DEEFFF"/>
        <w:vAlign w:val="center"/>
      </w:tcPr>
    </w:tblStylePr>
    <w:tblStylePr w:type="band2Horz">
      <w:pPr>
        <w:jc w:val="left"/>
      </w:pPr>
      <w:tblPr/>
      <w:tcPr>
        <w:shd w:val="clear" w:color="auto" w:fill="BBDCFC"/>
        <w:vAlign w:val="center"/>
      </w:tcPr>
    </w:tblStylePr>
  </w:style>
  <w:style w:type="paragraph" w:customStyle="1" w:styleId="Styledanstableau">
    <w:name w:val="Style dans tableau"/>
    <w:basedOn w:val="Normal"/>
    <w:qFormat/>
    <w:rsid w:val="00D660E6"/>
    <w:pPr>
      <w:spacing w:before="0" w:after="0" w:line="240" w:lineRule="auto"/>
      <w:contextualSpacing/>
      <w:mirrorIndents/>
      <w:jc w:val="center"/>
    </w:pPr>
  </w:style>
  <w:style w:type="paragraph" w:customStyle="1" w:styleId="Styletitretableau">
    <w:name w:val="Style titre tableau"/>
    <w:basedOn w:val="Styledanstableau"/>
    <w:qFormat/>
    <w:rsid w:val="00D660E6"/>
    <w:pPr>
      <w:spacing w:before="120" w:after="120"/>
    </w:pPr>
    <w:rPr>
      <w:color w:val="FFFFFF"/>
    </w:rPr>
  </w:style>
  <w:style w:type="paragraph" w:customStyle="1" w:styleId="Paragraphe2">
    <w:name w:val="Paragraphe 2"/>
    <w:basedOn w:val="Paragraphedeliste"/>
    <w:qFormat/>
    <w:rsid w:val="00940372"/>
    <w:pPr>
      <w:numPr>
        <w:ilvl w:val="1"/>
      </w:numPr>
      <w:spacing w:before="0" w:after="120"/>
      <w:ind w:left="1208" w:hanging="357"/>
    </w:pPr>
  </w:style>
  <w:style w:type="character" w:styleId="Mentionnonrsolue">
    <w:name w:val="Unresolved Mention"/>
    <w:basedOn w:val="Policepardfaut"/>
    <w:uiPriority w:val="99"/>
    <w:semiHidden/>
    <w:unhideWhenUsed/>
    <w:rsid w:val="00F46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axime.narra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MERCIAL\CV%20FORMAT%20APSIDE\mod&#232;le%20CV%20Apsid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D2EAE-9F7A-414D-98EC-1952CE9D71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modèle%20CV%20Apside.dotx</Template>
  <TotalTime>1</TotalTime>
  <Pages>2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test</Manager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vchesneau</dc:creator>
  <cp:keywords/>
  <cp:lastModifiedBy>NARRAN Maxime</cp:lastModifiedBy>
  <cp:revision>2</cp:revision>
  <cp:lastPrinted>2010-11-12T14:21:00Z</cp:lastPrinted>
  <dcterms:created xsi:type="dcterms:W3CDTF">2018-09-20T07:40:00Z</dcterms:created>
  <dcterms:modified xsi:type="dcterms:W3CDTF">2018-09-20T07:40:00Z</dcterms:modified>
</cp:coreProperties>
</file>